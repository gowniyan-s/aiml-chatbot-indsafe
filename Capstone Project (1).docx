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0D238" w14:textId="7A90E376" w:rsidR="00952F7D" w:rsidRDefault="00952F7D" w:rsidP="00DF198B">
      <w:pPr>
        <w:pStyle w:val="GraphicAnchor"/>
      </w:pPr>
      <w:bookmarkStart w:id="0" w:name="_Hlk69222680"/>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9AB4E3F" w14:textId="77777777" w:rsidTr="00185F4A">
        <w:trPr>
          <w:trHeight w:val="1083"/>
        </w:trPr>
        <w:tc>
          <w:tcPr>
            <w:tcW w:w="10790" w:type="dxa"/>
            <w:gridSpan w:val="9"/>
          </w:tcPr>
          <w:p w14:paraId="01CDA7CE" w14:textId="77777777" w:rsidR="00DF198B" w:rsidRDefault="00DF198B"/>
        </w:tc>
      </w:tr>
      <w:tr w:rsidR="00DF198B" w14:paraId="153BAAD7" w14:textId="77777777" w:rsidTr="00185F4A">
        <w:trPr>
          <w:trHeight w:val="1068"/>
        </w:trPr>
        <w:tc>
          <w:tcPr>
            <w:tcW w:w="1198" w:type="dxa"/>
            <w:gridSpan w:val="2"/>
            <w:tcBorders>
              <w:right w:val="single" w:sz="18" w:space="0" w:color="476166" w:themeColor="accent1"/>
            </w:tcBorders>
          </w:tcPr>
          <w:p w14:paraId="4BE59A82"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26552FB" w14:textId="29440386" w:rsidR="00DF198B" w:rsidRPr="00DF198B" w:rsidRDefault="0022564A" w:rsidP="00874FE7">
            <w:pPr>
              <w:pStyle w:val="Heading1"/>
            </w:pPr>
            <w:r>
              <w:t>Capstone Project-Final Report on Chatbot</w:t>
            </w:r>
          </w:p>
        </w:tc>
        <w:tc>
          <w:tcPr>
            <w:tcW w:w="1199" w:type="dxa"/>
            <w:gridSpan w:val="2"/>
            <w:tcBorders>
              <w:left w:val="single" w:sz="18" w:space="0" w:color="476166" w:themeColor="accent1"/>
            </w:tcBorders>
          </w:tcPr>
          <w:p w14:paraId="442D3449" w14:textId="77777777" w:rsidR="00DF198B" w:rsidRDefault="00DF198B"/>
        </w:tc>
      </w:tr>
      <w:tr w:rsidR="00DF198B" w14:paraId="5B2D2177" w14:textId="77777777" w:rsidTr="00185F4A">
        <w:trPr>
          <w:trHeight w:val="1837"/>
        </w:trPr>
        <w:tc>
          <w:tcPr>
            <w:tcW w:w="1170" w:type="dxa"/>
          </w:tcPr>
          <w:p w14:paraId="2D15B72C" w14:textId="77777777" w:rsidR="00DF198B" w:rsidRDefault="00DF198B"/>
        </w:tc>
        <w:tc>
          <w:tcPr>
            <w:tcW w:w="8460" w:type="dxa"/>
            <w:gridSpan w:val="7"/>
          </w:tcPr>
          <w:p w14:paraId="3520EE3F" w14:textId="77777777" w:rsidR="00DF198B" w:rsidRDefault="00DF198B"/>
        </w:tc>
        <w:tc>
          <w:tcPr>
            <w:tcW w:w="1160" w:type="dxa"/>
          </w:tcPr>
          <w:p w14:paraId="4B60C9DE" w14:textId="77777777" w:rsidR="00DF198B" w:rsidRDefault="00DF198B"/>
        </w:tc>
      </w:tr>
      <w:tr w:rsidR="00DF198B" w14:paraId="6CA49B86" w14:textId="77777777" w:rsidTr="00185F4A">
        <w:trPr>
          <w:trHeight w:val="929"/>
        </w:trPr>
        <w:tc>
          <w:tcPr>
            <w:tcW w:w="2397" w:type="dxa"/>
            <w:gridSpan w:val="4"/>
          </w:tcPr>
          <w:p w14:paraId="6D69A792" w14:textId="77777777" w:rsidR="00DF198B" w:rsidRDefault="00DF198B"/>
        </w:tc>
        <w:tc>
          <w:tcPr>
            <w:tcW w:w="5995" w:type="dxa"/>
            <w:shd w:val="clear" w:color="auto" w:fill="FFFFFF" w:themeFill="background1"/>
          </w:tcPr>
          <w:p w14:paraId="094E87F9" w14:textId="2D66EEA7" w:rsidR="00DF198B" w:rsidRPr="00DF198B" w:rsidRDefault="00E011ED" w:rsidP="00DF198B">
            <w:pPr>
              <w:jc w:val="center"/>
              <w:rPr>
                <w:rFonts w:ascii="Georgia" w:hAnsi="Georgia"/>
                <w:sz w:val="48"/>
                <w:szCs w:val="48"/>
              </w:rPr>
            </w:pPr>
            <w:r w:rsidRPr="004909D9">
              <w:rPr>
                <w:noProof/>
                <w:lang w:eastAsia="en-AU"/>
              </w:rPr>
              <w:drawing>
                <wp:anchor distT="0" distB="0" distL="114300" distR="114300" simplePos="0" relativeHeight="251658240" behindDoc="1" locked="0" layoutInCell="1" allowOverlap="1" wp14:anchorId="68772FB8" wp14:editId="0E59CBF1">
                  <wp:simplePos x="0" y="0"/>
                  <wp:positionH relativeFrom="margin">
                    <wp:posOffset>-1522095</wp:posOffset>
                  </wp:positionH>
                  <wp:positionV relativeFrom="margin">
                    <wp:posOffset>-2054225</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2398" w:type="dxa"/>
            <w:gridSpan w:val="4"/>
          </w:tcPr>
          <w:p w14:paraId="24C31FB8" w14:textId="77777777" w:rsidR="00DF198B" w:rsidRDefault="00DF198B"/>
        </w:tc>
      </w:tr>
      <w:tr w:rsidR="00DF198B" w14:paraId="421B5834" w14:textId="77777777" w:rsidTr="00185F4A">
        <w:trPr>
          <w:trHeight w:val="1460"/>
        </w:trPr>
        <w:tc>
          <w:tcPr>
            <w:tcW w:w="2397" w:type="dxa"/>
            <w:gridSpan w:val="4"/>
          </w:tcPr>
          <w:p w14:paraId="01EF610A" w14:textId="77777777" w:rsidR="00DF198B" w:rsidRDefault="00DF198B"/>
        </w:tc>
        <w:tc>
          <w:tcPr>
            <w:tcW w:w="5995" w:type="dxa"/>
            <w:shd w:val="clear" w:color="auto" w:fill="FFFFFF" w:themeFill="background1"/>
          </w:tcPr>
          <w:p w14:paraId="04F66119" w14:textId="77777777" w:rsidR="0022564A" w:rsidRDefault="0022564A" w:rsidP="00874FE7">
            <w:pPr>
              <w:pStyle w:val="Heading2"/>
            </w:pPr>
            <w:r>
              <w:t xml:space="preserve">Akib </w:t>
            </w:r>
          </w:p>
          <w:p w14:paraId="099B63B2" w14:textId="22F59CC2" w:rsidR="0022564A" w:rsidRDefault="0022564A" w:rsidP="00874FE7">
            <w:pPr>
              <w:pStyle w:val="Heading2"/>
            </w:pPr>
            <w:r>
              <w:t>Bharat</w:t>
            </w:r>
            <w:r w:rsidR="008F1623">
              <w:t>h</w:t>
            </w:r>
            <w:r>
              <w:t xml:space="preserve"> </w:t>
            </w:r>
          </w:p>
          <w:p w14:paraId="6B49FFC7" w14:textId="7AF7A5AA" w:rsidR="0022564A" w:rsidRDefault="0022564A" w:rsidP="00874FE7">
            <w:pPr>
              <w:pStyle w:val="Heading2"/>
            </w:pPr>
            <w:r>
              <w:t>Chandan</w:t>
            </w:r>
          </w:p>
          <w:p w14:paraId="576A6BC3" w14:textId="3A4E5CC7" w:rsidR="00DF198B" w:rsidRPr="00DF198B" w:rsidRDefault="0022564A" w:rsidP="00874FE7">
            <w:pPr>
              <w:pStyle w:val="Heading2"/>
            </w:pPr>
            <w:r>
              <w:t>Komal</w:t>
            </w:r>
          </w:p>
        </w:tc>
        <w:tc>
          <w:tcPr>
            <w:tcW w:w="2398" w:type="dxa"/>
            <w:gridSpan w:val="4"/>
          </w:tcPr>
          <w:p w14:paraId="28B4FB59" w14:textId="77777777" w:rsidR="00DF198B" w:rsidRDefault="00DF198B"/>
        </w:tc>
      </w:tr>
      <w:tr w:rsidR="00DF198B" w14:paraId="7308A4F2" w14:textId="77777777" w:rsidTr="00E011ED">
        <w:trPr>
          <w:trHeight w:val="156"/>
        </w:trPr>
        <w:tc>
          <w:tcPr>
            <w:tcW w:w="2397" w:type="dxa"/>
            <w:gridSpan w:val="4"/>
            <w:vAlign w:val="bottom"/>
          </w:tcPr>
          <w:p w14:paraId="2E1398A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5DBBE2B" w14:textId="77777777" w:rsidR="00DF198B" w:rsidRPr="00DF198B" w:rsidRDefault="00DF198B" w:rsidP="006D236C">
            <w:pPr>
              <w:pStyle w:val="Heading3"/>
            </w:pPr>
          </w:p>
        </w:tc>
        <w:tc>
          <w:tcPr>
            <w:tcW w:w="2398" w:type="dxa"/>
            <w:gridSpan w:val="4"/>
            <w:vAlign w:val="bottom"/>
          </w:tcPr>
          <w:p w14:paraId="2A1B43E6" w14:textId="77777777" w:rsidR="00DF198B" w:rsidRDefault="00DF198B" w:rsidP="00DF198B">
            <w:pPr>
              <w:jc w:val="center"/>
            </w:pPr>
          </w:p>
        </w:tc>
      </w:tr>
      <w:tr w:rsidR="00DF198B" w14:paraId="0C5FB92F" w14:textId="77777777" w:rsidTr="00185F4A">
        <w:tc>
          <w:tcPr>
            <w:tcW w:w="2340" w:type="dxa"/>
            <w:gridSpan w:val="3"/>
          </w:tcPr>
          <w:p w14:paraId="2DACC250" w14:textId="3D8B8B2C" w:rsidR="00DF198B" w:rsidRDefault="00DF198B"/>
        </w:tc>
        <w:tc>
          <w:tcPr>
            <w:tcW w:w="6120" w:type="dxa"/>
            <w:gridSpan w:val="3"/>
          </w:tcPr>
          <w:p w14:paraId="57A74E34" w14:textId="602B65E5" w:rsidR="00DF198B" w:rsidRDefault="00DF198B"/>
        </w:tc>
        <w:tc>
          <w:tcPr>
            <w:tcW w:w="2330" w:type="dxa"/>
            <w:gridSpan w:val="3"/>
          </w:tcPr>
          <w:p w14:paraId="4870043F" w14:textId="77777777" w:rsidR="00DF198B" w:rsidRDefault="00DF198B"/>
        </w:tc>
      </w:tr>
    </w:tbl>
    <w:p w14:paraId="4F5000D0" w14:textId="77777777" w:rsidR="00DF198B" w:rsidRDefault="00DF198B"/>
    <w:p w14:paraId="4B3C0301" w14:textId="2D21FF89" w:rsidR="00DF198B" w:rsidRDefault="00DF198B" w:rsidP="002D2200">
      <w:pPr>
        <w:pStyle w:val="GraphicAnchor"/>
      </w:pPr>
    </w:p>
    <w:p w14:paraId="375F149F" w14:textId="77777777" w:rsidR="002D2200" w:rsidRDefault="002D2200"/>
    <w:p w14:paraId="55A6EF34"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288AC034" wp14:editId="6DFC4FAC">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3"/>
        <w:tblW w:w="10825" w:type="dxa"/>
        <w:tblLook w:val="0600" w:firstRow="0" w:lastRow="0" w:firstColumn="0" w:lastColumn="0" w:noHBand="1" w:noVBand="1"/>
      </w:tblPr>
      <w:tblGrid>
        <w:gridCol w:w="222"/>
        <w:gridCol w:w="9339"/>
        <w:gridCol w:w="478"/>
        <w:gridCol w:w="309"/>
        <w:gridCol w:w="255"/>
        <w:gridCol w:w="111"/>
        <w:gridCol w:w="111"/>
      </w:tblGrid>
      <w:tr w:rsidR="00C0312B" w14:paraId="3CA7265A" w14:textId="77777777" w:rsidTr="000557BC">
        <w:trPr>
          <w:trHeight w:val="2560"/>
        </w:trPr>
        <w:tc>
          <w:tcPr>
            <w:tcW w:w="0" w:type="auto"/>
          </w:tcPr>
          <w:p w14:paraId="003376C3" w14:textId="77777777" w:rsidR="0048120C" w:rsidRDefault="0048120C"/>
        </w:tc>
        <w:tc>
          <w:tcPr>
            <w:tcW w:w="7323" w:type="dxa"/>
          </w:tcPr>
          <w:p w14:paraId="515FB449" w14:textId="77777777" w:rsidR="0048120C" w:rsidRDefault="0048120C"/>
        </w:tc>
        <w:tc>
          <w:tcPr>
            <w:tcW w:w="277" w:type="dxa"/>
          </w:tcPr>
          <w:p w14:paraId="5F943D1F" w14:textId="77777777" w:rsidR="0048120C" w:rsidRDefault="0048120C"/>
        </w:tc>
        <w:tc>
          <w:tcPr>
            <w:tcW w:w="2781" w:type="dxa"/>
            <w:gridSpan w:val="2"/>
          </w:tcPr>
          <w:p w14:paraId="54F9A600" w14:textId="77777777" w:rsidR="0048120C" w:rsidRDefault="0048120C"/>
        </w:tc>
        <w:tc>
          <w:tcPr>
            <w:tcW w:w="0" w:type="auto"/>
            <w:gridSpan w:val="2"/>
          </w:tcPr>
          <w:p w14:paraId="086242BE" w14:textId="77777777" w:rsidR="0048120C" w:rsidRDefault="0048120C"/>
        </w:tc>
      </w:tr>
      <w:tr w:rsidR="0048120C" w14:paraId="68096E54" w14:textId="77777777" w:rsidTr="007829D2">
        <w:trPr>
          <w:gridAfter w:val="1"/>
          <w:trHeight w:val="806"/>
        </w:trPr>
        <w:tc>
          <w:tcPr>
            <w:tcW w:w="0" w:type="auto"/>
          </w:tcPr>
          <w:p w14:paraId="73770E6D" w14:textId="77777777" w:rsidR="0048120C" w:rsidRDefault="0048120C"/>
        </w:tc>
        <w:tc>
          <w:tcPr>
            <w:tcW w:w="0" w:type="auto"/>
            <w:gridSpan w:val="3"/>
          </w:tcPr>
          <w:p w14:paraId="39717398" w14:textId="08AB2918" w:rsidR="00E011ED" w:rsidRPr="00E011ED" w:rsidRDefault="006D236C" w:rsidP="00E011ED">
            <w:pPr>
              <w:pStyle w:val="Heading4"/>
              <w:outlineLvl w:val="3"/>
            </w:pPr>
            <w:r>
              <w:t xml:space="preserve">Mentor- Rohit </w:t>
            </w:r>
            <w:r w:rsidR="00955DF1">
              <w:t>Raj</w:t>
            </w:r>
          </w:p>
        </w:tc>
        <w:tc>
          <w:tcPr>
            <w:tcW w:w="0" w:type="auto"/>
            <w:gridSpan w:val="2"/>
          </w:tcPr>
          <w:p w14:paraId="506C5BC5" w14:textId="77777777" w:rsidR="0048120C" w:rsidRDefault="0048120C"/>
        </w:tc>
      </w:tr>
      <w:tr w:rsidR="00C0312B" w14:paraId="2DACFA24" w14:textId="77777777" w:rsidTr="000557BC">
        <w:trPr>
          <w:trHeight w:val="265"/>
        </w:trPr>
        <w:tc>
          <w:tcPr>
            <w:tcW w:w="0" w:type="auto"/>
          </w:tcPr>
          <w:p w14:paraId="4CDA7D95" w14:textId="77777777" w:rsidR="0048120C" w:rsidRDefault="0048120C"/>
        </w:tc>
        <w:tc>
          <w:tcPr>
            <w:tcW w:w="7323" w:type="dxa"/>
          </w:tcPr>
          <w:p w14:paraId="75109AA3" w14:textId="77777777" w:rsidR="0048120C" w:rsidRDefault="0048120C"/>
        </w:tc>
        <w:tc>
          <w:tcPr>
            <w:tcW w:w="277" w:type="dxa"/>
          </w:tcPr>
          <w:p w14:paraId="1909536E" w14:textId="77777777" w:rsidR="0048120C" w:rsidRDefault="0048120C"/>
        </w:tc>
        <w:tc>
          <w:tcPr>
            <w:tcW w:w="2781" w:type="dxa"/>
            <w:gridSpan w:val="2"/>
          </w:tcPr>
          <w:p w14:paraId="15D27250" w14:textId="77777777" w:rsidR="0048120C" w:rsidRDefault="0048120C"/>
        </w:tc>
        <w:tc>
          <w:tcPr>
            <w:tcW w:w="0" w:type="auto"/>
            <w:gridSpan w:val="2"/>
          </w:tcPr>
          <w:p w14:paraId="45782840" w14:textId="77777777" w:rsidR="0048120C" w:rsidRDefault="0048120C"/>
        </w:tc>
      </w:tr>
      <w:tr w:rsidR="0048120C" w14:paraId="545EB543" w14:textId="77777777" w:rsidTr="007829D2">
        <w:trPr>
          <w:gridAfter w:val="1"/>
          <w:trHeight w:val="2386"/>
        </w:trPr>
        <w:tc>
          <w:tcPr>
            <w:tcW w:w="0" w:type="auto"/>
          </w:tcPr>
          <w:p w14:paraId="6004F737" w14:textId="77777777" w:rsidR="0048120C" w:rsidRDefault="0048120C">
            <w:bookmarkStart w:id="1" w:name="_Hlk69211943"/>
          </w:p>
        </w:tc>
        <w:tc>
          <w:tcPr>
            <w:tcW w:w="0" w:type="auto"/>
            <w:gridSpan w:val="3"/>
          </w:tcPr>
          <w:p w14:paraId="398CE567" w14:textId="5C20A3C1" w:rsidR="0048120C" w:rsidRPr="0048120C" w:rsidRDefault="00E011ED" w:rsidP="008C622F">
            <w:pPr>
              <w:pStyle w:val="Heading5"/>
              <w:numPr>
                <w:ilvl w:val="0"/>
                <w:numId w:val="17"/>
              </w:numPr>
              <w:outlineLvl w:val="4"/>
            </w:pPr>
            <w:r>
              <w:t>Problem Statement Summary:</w:t>
            </w:r>
          </w:p>
          <w:p w14:paraId="6D4973E3" w14:textId="77777777" w:rsidR="0048120C" w:rsidRDefault="0048120C" w:rsidP="0048120C"/>
          <w:p w14:paraId="4232AA6A" w14:textId="09C864F0" w:rsidR="00E011ED" w:rsidRPr="00E011ED" w:rsidRDefault="00E011ED" w:rsidP="00E011ED">
            <w:r w:rsidRPr="00E011ED">
              <w:t xml:space="preserve">One of the biggest industries in world suffering with the employee’s accident and major injuries and sometimes employee’s also die in such environment. Our task is to create NLP based Chatbot so that professional get details of safety risk as per accident description. </w:t>
            </w:r>
          </w:p>
          <w:p w14:paraId="24326D87" w14:textId="2EB5A6AF" w:rsidR="0048120C" w:rsidRPr="00E011ED" w:rsidRDefault="0048120C" w:rsidP="000E4641">
            <w:pPr>
              <w:pStyle w:val="Text"/>
              <w:rPr>
                <w:sz w:val="32"/>
                <w:szCs w:val="32"/>
              </w:rPr>
            </w:pPr>
          </w:p>
        </w:tc>
        <w:tc>
          <w:tcPr>
            <w:tcW w:w="0" w:type="auto"/>
            <w:gridSpan w:val="2"/>
          </w:tcPr>
          <w:p w14:paraId="3DA0941B" w14:textId="77777777" w:rsidR="0048120C" w:rsidRDefault="0048120C"/>
        </w:tc>
      </w:tr>
      <w:bookmarkEnd w:id="1"/>
      <w:tr w:rsidR="00C0312B" w14:paraId="578C051A" w14:textId="77777777" w:rsidTr="000557BC">
        <w:trPr>
          <w:trHeight w:val="736"/>
        </w:trPr>
        <w:tc>
          <w:tcPr>
            <w:tcW w:w="0" w:type="auto"/>
          </w:tcPr>
          <w:p w14:paraId="505CA2EE" w14:textId="77777777" w:rsidR="0048120C" w:rsidRDefault="0048120C"/>
        </w:tc>
        <w:tc>
          <w:tcPr>
            <w:tcW w:w="7323" w:type="dxa"/>
          </w:tcPr>
          <w:p w14:paraId="0CE36B44" w14:textId="2EF6AFFE" w:rsidR="0048120C" w:rsidRDefault="00E011ED" w:rsidP="0048120C">
            <w:pPr>
              <w:pStyle w:val="Heading5"/>
              <w:outlineLvl w:val="4"/>
            </w:pPr>
            <w:r>
              <w:t>Dataset &amp; Observations</w:t>
            </w:r>
          </w:p>
          <w:p w14:paraId="48CA7F49" w14:textId="1B81EF76" w:rsidR="007829D2" w:rsidRDefault="007829D2" w:rsidP="007829D2"/>
          <w:p w14:paraId="62CC3079" w14:textId="2D2E595B" w:rsidR="007829D2" w:rsidRPr="007829D2" w:rsidRDefault="007829D2" w:rsidP="007829D2">
            <w:r>
              <w:t xml:space="preserve">Dataset </w:t>
            </w:r>
            <w:r w:rsidR="00E2788F">
              <w:t xml:space="preserve"> Columns </w:t>
            </w:r>
            <w:r>
              <w:t>Overview:</w:t>
            </w:r>
          </w:p>
          <w:p w14:paraId="108CC794" w14:textId="03D1383C" w:rsidR="007829D2" w:rsidRDefault="007829D2" w:rsidP="007829D2"/>
          <w:p w14:paraId="291ADBB4" w14:textId="37B62284" w:rsidR="007829D2" w:rsidRDefault="007829D2" w:rsidP="008C622F">
            <w:pPr>
              <w:pStyle w:val="ListParagraph"/>
              <w:numPr>
                <w:ilvl w:val="0"/>
                <w:numId w:val="23"/>
              </w:numPr>
            </w:pPr>
            <w:r w:rsidRPr="00C0312B">
              <w:rPr>
                <w:i/>
                <w:iCs/>
              </w:rPr>
              <w:t>Data</w:t>
            </w:r>
            <w:r>
              <w:t>: timestamp or time/date information</w:t>
            </w:r>
            <w:r w:rsidR="00C0312B">
              <w:t>( appropriately renamed to date)</w:t>
            </w:r>
          </w:p>
          <w:p w14:paraId="066B4CE1" w14:textId="3DD212EE" w:rsidR="007829D2" w:rsidRDefault="007829D2" w:rsidP="008C622F">
            <w:pPr>
              <w:pStyle w:val="ListParagraph"/>
              <w:numPr>
                <w:ilvl w:val="0"/>
                <w:numId w:val="23"/>
              </w:numPr>
            </w:pPr>
            <w:r w:rsidRPr="00C0312B">
              <w:rPr>
                <w:i/>
                <w:iCs/>
              </w:rPr>
              <w:t>Countries</w:t>
            </w:r>
            <w:r>
              <w:t>: which country the accident occurred (anonymized)</w:t>
            </w:r>
          </w:p>
          <w:p w14:paraId="5D7107F6" w14:textId="02C74A45" w:rsidR="007829D2" w:rsidRDefault="007829D2" w:rsidP="008C622F">
            <w:pPr>
              <w:pStyle w:val="ListParagraph"/>
              <w:numPr>
                <w:ilvl w:val="0"/>
                <w:numId w:val="23"/>
              </w:numPr>
            </w:pPr>
            <w:r w:rsidRPr="00C0312B">
              <w:rPr>
                <w:i/>
                <w:iCs/>
              </w:rPr>
              <w:t>Local</w:t>
            </w:r>
            <w:r>
              <w:t>: the city where the manufacturing plant is located (anonymized)</w:t>
            </w:r>
          </w:p>
          <w:p w14:paraId="544B595C" w14:textId="4D6E511E" w:rsidR="007829D2" w:rsidRDefault="007829D2" w:rsidP="008C622F">
            <w:pPr>
              <w:pStyle w:val="ListParagraph"/>
              <w:numPr>
                <w:ilvl w:val="0"/>
                <w:numId w:val="23"/>
              </w:numPr>
            </w:pPr>
            <w:r w:rsidRPr="00C0312B">
              <w:rPr>
                <w:i/>
                <w:iCs/>
              </w:rPr>
              <w:t>Industry sector</w:t>
            </w:r>
            <w:r>
              <w:t>: which sector the plant belongs to</w:t>
            </w:r>
          </w:p>
          <w:p w14:paraId="69AFF4F6" w14:textId="3B898D9B" w:rsidR="007829D2" w:rsidRDefault="007829D2" w:rsidP="008C622F">
            <w:pPr>
              <w:pStyle w:val="ListParagraph"/>
              <w:numPr>
                <w:ilvl w:val="0"/>
                <w:numId w:val="23"/>
              </w:numPr>
            </w:pPr>
            <w:r w:rsidRPr="00C0312B">
              <w:rPr>
                <w:i/>
                <w:iCs/>
              </w:rPr>
              <w:t>Accident level</w:t>
            </w:r>
            <w:r>
              <w:t>: from I to VI, it registers how severe was the accident (I means not severe but VI means very severe)</w:t>
            </w:r>
          </w:p>
          <w:p w14:paraId="26207FC9" w14:textId="1A7EE271" w:rsidR="007829D2" w:rsidRDefault="007829D2" w:rsidP="008C622F">
            <w:pPr>
              <w:pStyle w:val="ListParagraph"/>
              <w:numPr>
                <w:ilvl w:val="0"/>
                <w:numId w:val="23"/>
              </w:numPr>
            </w:pPr>
            <w:r w:rsidRPr="00C0312B">
              <w:rPr>
                <w:i/>
                <w:iCs/>
              </w:rPr>
              <w:t>Description:</w:t>
            </w:r>
            <w:r>
              <w:t xml:space="preserve"> Detailed description of how the accident happened.</w:t>
            </w:r>
          </w:p>
          <w:p w14:paraId="776C8A8B" w14:textId="77777777" w:rsidR="00E2788F" w:rsidRDefault="00E2788F" w:rsidP="008C622F">
            <w:pPr>
              <w:pStyle w:val="ListParagraph"/>
              <w:numPr>
                <w:ilvl w:val="0"/>
                <w:numId w:val="23"/>
              </w:numPr>
            </w:pPr>
            <w:r w:rsidRPr="00C0312B">
              <w:rPr>
                <w:i/>
                <w:iCs/>
              </w:rPr>
              <w:t>Potential Accident Level</w:t>
            </w:r>
            <w:r>
              <w:t>: Depending on the Accident Level, the database also registers how severe the accident could have been (due to other factors involved in the accident)</w:t>
            </w:r>
          </w:p>
          <w:p w14:paraId="1A0BE8D7" w14:textId="77777777" w:rsidR="00E2788F" w:rsidRDefault="00E2788F" w:rsidP="008C622F">
            <w:pPr>
              <w:pStyle w:val="ListParagraph"/>
              <w:numPr>
                <w:ilvl w:val="0"/>
                <w:numId w:val="23"/>
              </w:numPr>
            </w:pPr>
            <w:r w:rsidRPr="00C0312B">
              <w:rPr>
                <w:i/>
                <w:iCs/>
              </w:rPr>
              <w:t>Genre</w:t>
            </w:r>
            <w:r>
              <w:t>: if the person is male of female(appropriately renamed to gender)</w:t>
            </w:r>
          </w:p>
          <w:p w14:paraId="55F03AC6" w14:textId="77777777" w:rsidR="00E2788F" w:rsidRDefault="00E2788F" w:rsidP="008C622F">
            <w:pPr>
              <w:pStyle w:val="ListParagraph"/>
              <w:numPr>
                <w:ilvl w:val="0"/>
                <w:numId w:val="23"/>
              </w:numPr>
            </w:pPr>
            <w:r>
              <w:t>Employee or Third Party: if the injured person is an employee or a third party</w:t>
            </w:r>
          </w:p>
          <w:p w14:paraId="7C0BA062" w14:textId="77777777" w:rsidR="00E2788F" w:rsidRDefault="00E2788F" w:rsidP="008C622F">
            <w:pPr>
              <w:pStyle w:val="ListParagraph"/>
              <w:numPr>
                <w:ilvl w:val="0"/>
                <w:numId w:val="23"/>
              </w:numPr>
            </w:pPr>
            <w:r w:rsidRPr="00C0312B">
              <w:rPr>
                <w:i/>
                <w:iCs/>
              </w:rPr>
              <w:t>Critical Risk:</w:t>
            </w:r>
            <w:r>
              <w:t xml:space="preserve"> some description of the risk involved in the accident</w:t>
            </w:r>
          </w:p>
          <w:p w14:paraId="0B96CB46" w14:textId="77777777" w:rsidR="0048120C" w:rsidRPr="0048120C" w:rsidRDefault="0048120C" w:rsidP="007829D2"/>
        </w:tc>
        <w:tc>
          <w:tcPr>
            <w:tcW w:w="277" w:type="dxa"/>
          </w:tcPr>
          <w:p w14:paraId="3300FF6B" w14:textId="77777777" w:rsidR="0048120C" w:rsidRDefault="0048120C"/>
        </w:tc>
        <w:tc>
          <w:tcPr>
            <w:tcW w:w="2781" w:type="dxa"/>
            <w:gridSpan w:val="2"/>
          </w:tcPr>
          <w:p w14:paraId="23D80B4E" w14:textId="77777777" w:rsidR="0048120C" w:rsidRDefault="0048120C"/>
          <w:p w14:paraId="6ED51090" w14:textId="77777777" w:rsidR="007829D2" w:rsidRDefault="007829D2"/>
          <w:p w14:paraId="5A01564A" w14:textId="77777777" w:rsidR="007829D2" w:rsidRDefault="007829D2"/>
          <w:p w14:paraId="53193476" w14:textId="77777777" w:rsidR="007829D2" w:rsidRDefault="007829D2"/>
          <w:p w14:paraId="277FCF11" w14:textId="77777777" w:rsidR="007829D2" w:rsidRDefault="007829D2"/>
          <w:p w14:paraId="48536E2F" w14:textId="08FE86A3" w:rsidR="007829D2" w:rsidRDefault="007829D2" w:rsidP="008C622F">
            <w:pPr>
              <w:pStyle w:val="ListParagraph"/>
              <w:numPr>
                <w:ilvl w:val="0"/>
                <w:numId w:val="24"/>
              </w:numPr>
            </w:pPr>
          </w:p>
        </w:tc>
        <w:tc>
          <w:tcPr>
            <w:tcW w:w="0" w:type="auto"/>
            <w:gridSpan w:val="2"/>
          </w:tcPr>
          <w:p w14:paraId="43B6D166" w14:textId="77777777" w:rsidR="0048120C" w:rsidRDefault="0048120C"/>
        </w:tc>
      </w:tr>
      <w:tr w:rsidR="000557BC" w14:paraId="07BA6F3E" w14:textId="77777777" w:rsidTr="0022771B">
        <w:trPr>
          <w:trHeight w:val="4026"/>
        </w:trPr>
        <w:tc>
          <w:tcPr>
            <w:tcW w:w="0" w:type="auto"/>
          </w:tcPr>
          <w:p w14:paraId="31ACA87D" w14:textId="77777777" w:rsidR="000557BC" w:rsidRPr="00D2402F" w:rsidRDefault="000557BC">
            <w:pPr>
              <w:rPr>
                <w:sz w:val="22"/>
                <w:szCs w:val="22"/>
              </w:rPr>
            </w:pPr>
          </w:p>
        </w:tc>
        <w:tc>
          <w:tcPr>
            <w:tcW w:w="10381" w:type="dxa"/>
            <w:gridSpan w:val="4"/>
          </w:tcPr>
          <w:p w14:paraId="1B1187BF" w14:textId="77777777" w:rsidR="000557BC" w:rsidRDefault="000557BC" w:rsidP="007829D2">
            <w:pPr>
              <w:shd w:val="clear" w:color="auto" w:fill="FFFFFF"/>
              <w:ind w:left="900"/>
              <w:textAlignment w:val="baseline"/>
              <w:rPr>
                <w:rFonts w:ascii="Arial" w:hAnsi="Arial" w:cs="Arial"/>
                <w:sz w:val="21"/>
                <w:szCs w:val="21"/>
              </w:rPr>
            </w:pPr>
          </w:p>
          <w:p w14:paraId="0A915F11" w14:textId="77777777" w:rsidR="000557BC" w:rsidRDefault="000557BC" w:rsidP="007829D2">
            <w:r>
              <w:t>Observations based on the dataset:</w:t>
            </w:r>
          </w:p>
          <w:p w14:paraId="05F8B6E4" w14:textId="77777777" w:rsidR="000557BC" w:rsidRPr="007829D2" w:rsidRDefault="000557BC" w:rsidP="007829D2"/>
          <w:p w14:paraId="318D06A5" w14:textId="184EE24F" w:rsidR="000557BC" w:rsidRDefault="000557BC" w:rsidP="008C622F">
            <w:pPr>
              <w:pStyle w:val="ListParagraph"/>
              <w:numPr>
                <w:ilvl w:val="0"/>
                <w:numId w:val="1"/>
              </w:numPr>
              <w:rPr>
                <w:sz w:val="24"/>
                <w:szCs w:val="24"/>
              </w:rPr>
            </w:pPr>
            <w:r w:rsidRPr="00E9264F">
              <w:rPr>
                <w:sz w:val="24"/>
                <w:szCs w:val="24"/>
              </w:rPr>
              <w:t>Dataset ha</w:t>
            </w:r>
            <w:r>
              <w:rPr>
                <w:sz w:val="24"/>
                <w:szCs w:val="24"/>
              </w:rPr>
              <w:t>s</w:t>
            </w:r>
            <w:r w:rsidRPr="00E9264F">
              <w:rPr>
                <w:sz w:val="24"/>
                <w:szCs w:val="24"/>
              </w:rPr>
              <w:t xml:space="preserve"> 425 rows and 11 columns</w:t>
            </w:r>
          </w:p>
          <w:p w14:paraId="254CA12E" w14:textId="57C92194" w:rsidR="000557BC" w:rsidRPr="00E9264F" w:rsidRDefault="000557BC" w:rsidP="000557BC">
            <w:pPr>
              <w:pStyle w:val="ListParagraph"/>
              <w:ind w:left="1080"/>
              <w:rPr>
                <w:sz w:val="24"/>
                <w:szCs w:val="24"/>
              </w:rPr>
            </w:pPr>
            <w:r>
              <w:rPr>
                <w:sz w:val="24"/>
                <w:szCs w:val="24"/>
              </w:rPr>
              <w:t>//</w:t>
            </w:r>
          </w:p>
          <w:p w14:paraId="0A44BC2A" w14:textId="77777777" w:rsidR="000557BC" w:rsidRPr="00E9264F" w:rsidRDefault="000557BC" w:rsidP="008C622F">
            <w:pPr>
              <w:pStyle w:val="ListParagraph"/>
              <w:numPr>
                <w:ilvl w:val="0"/>
                <w:numId w:val="1"/>
              </w:numPr>
              <w:rPr>
                <w:sz w:val="24"/>
                <w:szCs w:val="24"/>
              </w:rPr>
            </w:pPr>
            <w:r w:rsidRPr="00E9264F">
              <w:rPr>
                <w:sz w:val="24"/>
                <w:szCs w:val="24"/>
              </w:rPr>
              <w:t>Mining sector is impacted by all level of accident, most</w:t>
            </w:r>
            <w:r>
              <w:rPr>
                <w:sz w:val="24"/>
                <w:szCs w:val="24"/>
              </w:rPr>
              <w:t xml:space="preserve"> </w:t>
            </w:r>
            <w:r w:rsidRPr="00E9264F">
              <w:rPr>
                <w:sz w:val="24"/>
                <w:szCs w:val="24"/>
              </w:rPr>
              <w:t>accident</w:t>
            </w:r>
            <w:r>
              <w:rPr>
                <w:sz w:val="24"/>
                <w:szCs w:val="24"/>
              </w:rPr>
              <w:t>s</w:t>
            </w:r>
            <w:r w:rsidRPr="00E9264F">
              <w:rPr>
                <w:sz w:val="24"/>
                <w:szCs w:val="24"/>
              </w:rPr>
              <w:t xml:space="preserve"> have reco</w:t>
            </w:r>
            <w:r>
              <w:rPr>
                <w:sz w:val="24"/>
                <w:szCs w:val="24"/>
              </w:rPr>
              <w:t>r</w:t>
            </w:r>
            <w:r w:rsidRPr="00E9264F">
              <w:rPr>
                <w:sz w:val="24"/>
                <w:szCs w:val="24"/>
              </w:rPr>
              <w:t xml:space="preserve">ded </w:t>
            </w:r>
            <w:r>
              <w:rPr>
                <w:sz w:val="24"/>
                <w:szCs w:val="24"/>
              </w:rPr>
              <w:t xml:space="preserve">with </w:t>
            </w:r>
            <w:r w:rsidRPr="00E9264F">
              <w:rPr>
                <w:sz w:val="24"/>
                <w:szCs w:val="24"/>
              </w:rPr>
              <w:t>minimum sever</w:t>
            </w:r>
            <w:r>
              <w:rPr>
                <w:sz w:val="24"/>
                <w:szCs w:val="24"/>
              </w:rPr>
              <w:t>ity</w:t>
            </w:r>
            <w:r w:rsidRPr="00E9264F">
              <w:rPr>
                <w:sz w:val="24"/>
                <w:szCs w:val="24"/>
              </w:rPr>
              <w:t xml:space="preserve"> level for mining sector.</w:t>
            </w:r>
          </w:p>
          <w:p w14:paraId="09F35108" w14:textId="77777777" w:rsidR="000557BC" w:rsidRDefault="000557BC" w:rsidP="007829D2">
            <w:pPr>
              <w:shd w:val="clear" w:color="auto" w:fill="FFFFFF"/>
              <w:textAlignment w:val="baseline"/>
              <w:rPr>
                <w:rFonts w:ascii="Arial" w:hAnsi="Arial" w:cs="Arial"/>
                <w:sz w:val="21"/>
                <w:szCs w:val="21"/>
              </w:rPr>
            </w:pPr>
          </w:p>
          <w:p w14:paraId="6165C54C" w14:textId="77777777" w:rsidR="000557BC" w:rsidRPr="00D2402F" w:rsidRDefault="000557BC" w:rsidP="000557BC">
            <w:pPr>
              <w:pStyle w:val="Text"/>
              <w:ind w:left="1440"/>
              <w:rPr>
                <w:sz w:val="22"/>
                <w:szCs w:val="22"/>
              </w:rPr>
            </w:pPr>
            <w:r>
              <w:rPr>
                <w:noProof/>
              </w:rPr>
              <w:lastRenderedPageBreak/>
              <w:drawing>
                <wp:inline distT="0" distB="0" distL="0" distR="0" wp14:anchorId="5664D93D" wp14:editId="75EEE235">
                  <wp:extent cx="2735580" cy="2514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35580" cy="2514600"/>
                          </a:xfrm>
                          <a:prstGeom prst="rect">
                            <a:avLst/>
                          </a:prstGeom>
                        </pic:spPr>
                      </pic:pic>
                    </a:graphicData>
                  </a:graphic>
                </wp:inline>
              </w:drawing>
            </w:r>
          </w:p>
          <w:p w14:paraId="73EA0D47" w14:textId="5678551B" w:rsidR="000557BC" w:rsidRDefault="000557BC" w:rsidP="007829D2">
            <w:pPr>
              <w:pStyle w:val="ListParagraph"/>
              <w:ind w:left="1080"/>
              <w:rPr>
                <w:sz w:val="24"/>
                <w:szCs w:val="24"/>
              </w:rPr>
            </w:pPr>
          </w:p>
          <w:p w14:paraId="20B94686" w14:textId="02975B97" w:rsidR="000557BC" w:rsidRDefault="000557BC" w:rsidP="00837914">
            <w:pPr>
              <w:pStyle w:val="Text"/>
            </w:pPr>
          </w:p>
        </w:tc>
        <w:tc>
          <w:tcPr>
            <w:tcW w:w="0" w:type="auto"/>
            <w:gridSpan w:val="2"/>
          </w:tcPr>
          <w:p w14:paraId="7ED3358D" w14:textId="77777777" w:rsidR="000557BC" w:rsidRDefault="000557BC"/>
        </w:tc>
      </w:tr>
    </w:tbl>
    <w:p w14:paraId="161C7221" w14:textId="5A1A105E" w:rsidR="00D2402F" w:rsidRDefault="00D2402F" w:rsidP="008C622F">
      <w:pPr>
        <w:pStyle w:val="ListParagraph"/>
        <w:numPr>
          <w:ilvl w:val="0"/>
          <w:numId w:val="1"/>
        </w:numPr>
        <w:rPr>
          <w:sz w:val="24"/>
          <w:szCs w:val="24"/>
        </w:rPr>
      </w:pPr>
      <w:r w:rsidRPr="00E9264F">
        <w:rPr>
          <w:sz w:val="24"/>
          <w:szCs w:val="24"/>
        </w:rPr>
        <w:t>Men are involved in all level of accident where female are involved in 1</w:t>
      </w:r>
      <w:r w:rsidRPr="00E9264F">
        <w:rPr>
          <w:sz w:val="24"/>
          <w:szCs w:val="24"/>
          <w:vertAlign w:val="superscript"/>
        </w:rPr>
        <w:t>st</w:t>
      </w:r>
      <w:r w:rsidRPr="00E9264F">
        <w:rPr>
          <w:sz w:val="24"/>
          <w:szCs w:val="24"/>
        </w:rPr>
        <w:t xml:space="preserve"> and 2</w:t>
      </w:r>
      <w:r w:rsidRPr="00E9264F">
        <w:rPr>
          <w:sz w:val="24"/>
          <w:szCs w:val="24"/>
          <w:vertAlign w:val="superscript"/>
        </w:rPr>
        <w:t>nd</w:t>
      </w:r>
      <w:r w:rsidRPr="00E9264F">
        <w:rPr>
          <w:sz w:val="24"/>
          <w:szCs w:val="24"/>
        </w:rPr>
        <w:t xml:space="preserve"> level only which is minimal accident level.</w:t>
      </w:r>
    </w:p>
    <w:p w14:paraId="34F2CBAD" w14:textId="01D69A77" w:rsidR="000557BC" w:rsidRPr="00E9264F" w:rsidRDefault="000557BC" w:rsidP="000557BC">
      <w:pPr>
        <w:pStyle w:val="ListParagraph"/>
        <w:ind w:left="1080"/>
        <w:rPr>
          <w:sz w:val="24"/>
          <w:szCs w:val="24"/>
        </w:rPr>
      </w:pPr>
      <w:r>
        <w:rPr>
          <w:sz w:val="24"/>
          <w:szCs w:val="24"/>
        </w:rPr>
        <w:t>//</w:t>
      </w:r>
    </w:p>
    <w:p w14:paraId="5C5314EF" w14:textId="7D49562F" w:rsidR="00D2402F" w:rsidRPr="00E9264F" w:rsidRDefault="00D2402F" w:rsidP="008C622F">
      <w:pPr>
        <w:pStyle w:val="ListParagraph"/>
        <w:numPr>
          <w:ilvl w:val="0"/>
          <w:numId w:val="1"/>
        </w:numPr>
        <w:rPr>
          <w:sz w:val="24"/>
          <w:szCs w:val="24"/>
        </w:rPr>
      </w:pPr>
      <w:r w:rsidRPr="00E9264F">
        <w:rPr>
          <w:sz w:val="24"/>
          <w:szCs w:val="24"/>
        </w:rPr>
        <w:t>Most of accident causes is not defined properly as it is selected as OTHER but few major accident causes are “Pressed”, “Manual Tools”, “Chemical substances”, “Cut”, “Bees”, “Venomous Animal”</w:t>
      </w:r>
    </w:p>
    <w:p w14:paraId="7A56F075" w14:textId="77777777" w:rsidR="00D2402F" w:rsidRPr="00E9264F" w:rsidRDefault="00D2402F" w:rsidP="008C622F">
      <w:pPr>
        <w:pStyle w:val="ListParagraph"/>
        <w:numPr>
          <w:ilvl w:val="0"/>
          <w:numId w:val="1"/>
        </w:numPr>
        <w:rPr>
          <w:sz w:val="24"/>
          <w:szCs w:val="24"/>
        </w:rPr>
      </w:pPr>
      <w:r w:rsidRPr="00E9264F">
        <w:rPr>
          <w:sz w:val="24"/>
          <w:szCs w:val="24"/>
        </w:rPr>
        <w:t>City number 3 is involved in most of accident where city number 12 is involved in minimum accident.</w:t>
      </w:r>
    </w:p>
    <w:p w14:paraId="7453BE53" w14:textId="77777777" w:rsidR="00D2402F" w:rsidRPr="00E9264F" w:rsidRDefault="00D2402F" w:rsidP="008C622F">
      <w:pPr>
        <w:pStyle w:val="ListParagraph"/>
        <w:numPr>
          <w:ilvl w:val="0"/>
          <w:numId w:val="1"/>
        </w:numPr>
        <w:rPr>
          <w:sz w:val="24"/>
          <w:szCs w:val="24"/>
        </w:rPr>
      </w:pPr>
      <w:r w:rsidRPr="00E9264F">
        <w:rPr>
          <w:sz w:val="24"/>
          <w:szCs w:val="24"/>
        </w:rPr>
        <w:t>City number 3 and 4 are involved in all type of accident level.</w:t>
      </w:r>
    </w:p>
    <w:p w14:paraId="164A4B4F" w14:textId="77777777" w:rsidR="0048120C" w:rsidRDefault="0048120C"/>
    <w:p w14:paraId="0B521EE0" w14:textId="2DF5B995" w:rsidR="00E9264F" w:rsidRDefault="00E9264F"/>
    <w:p w14:paraId="595BB99F" w14:textId="77777777" w:rsidR="00E9264F" w:rsidRDefault="00E9264F" w:rsidP="007829D2"/>
    <w:p w14:paraId="515938A2" w14:textId="77777777" w:rsidR="00E9264F" w:rsidRDefault="00E9264F" w:rsidP="00E9264F">
      <w:pPr>
        <w:ind w:firstLine="720"/>
      </w:pPr>
    </w:p>
    <w:p w14:paraId="4614FB33" w14:textId="50765C6F" w:rsidR="0048120C" w:rsidRDefault="00E9264F" w:rsidP="00E9264F">
      <w:pPr>
        <w:ind w:left="1440" w:firstLine="720"/>
      </w:pPr>
      <w:r>
        <w:rPr>
          <w:noProof/>
        </w:rPr>
        <w:drawing>
          <wp:inline distT="0" distB="0" distL="0" distR="0" wp14:anchorId="7246093F" wp14:editId="03DDBA10">
            <wp:extent cx="4162425" cy="269623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64486" cy="2697573"/>
                    </a:xfrm>
                    <a:prstGeom prst="rect">
                      <a:avLst/>
                    </a:prstGeom>
                  </pic:spPr>
                </pic:pic>
              </a:graphicData>
            </a:graphic>
          </wp:inline>
        </w:drawing>
      </w:r>
    </w:p>
    <w:p w14:paraId="43D36A73" w14:textId="20A785DC" w:rsidR="00E9264F" w:rsidRDefault="00E9264F" w:rsidP="00E9264F"/>
    <w:p w14:paraId="384D3200" w14:textId="77777777" w:rsidR="00E9264F" w:rsidRPr="00E9264F" w:rsidRDefault="00E9264F" w:rsidP="008C622F">
      <w:pPr>
        <w:numPr>
          <w:ilvl w:val="0"/>
          <w:numId w:val="1"/>
        </w:numPr>
      </w:pPr>
      <w:r w:rsidRPr="00E9264F">
        <w:t xml:space="preserve">Most and all type of accident levels are recoded in mining sector followed by metal industry sector. </w:t>
      </w:r>
    </w:p>
    <w:p w14:paraId="0483FE60" w14:textId="77777777" w:rsidR="00E9264F" w:rsidRPr="00E9264F" w:rsidRDefault="00E9264F" w:rsidP="008C622F">
      <w:pPr>
        <w:numPr>
          <w:ilvl w:val="0"/>
          <w:numId w:val="1"/>
        </w:numPr>
      </w:pPr>
      <w:r w:rsidRPr="00E9264F">
        <w:lastRenderedPageBreak/>
        <w:t>We can observe that most of accident have minimal accident level but high potential risk.</w:t>
      </w:r>
    </w:p>
    <w:p w14:paraId="55C718B8" w14:textId="5A8353DC" w:rsidR="00E9264F" w:rsidRDefault="00E9264F" w:rsidP="00E9264F"/>
    <w:p w14:paraId="7B350F89" w14:textId="07A1EE59" w:rsidR="00E9264F" w:rsidRDefault="00E9264F" w:rsidP="00E9264F">
      <w:pPr>
        <w:ind w:left="1080"/>
      </w:pPr>
    </w:p>
    <w:p w14:paraId="6A418354" w14:textId="2C278B1B" w:rsidR="00E9264F" w:rsidRDefault="00E9264F" w:rsidP="00E9264F">
      <w:pPr>
        <w:ind w:left="1080"/>
      </w:pPr>
      <w:r>
        <w:rPr>
          <w:noProof/>
        </w:rPr>
        <w:drawing>
          <wp:inline distT="0" distB="0" distL="0" distR="0" wp14:anchorId="376AFAB9" wp14:editId="1E2149C6">
            <wp:extent cx="3667125" cy="2788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67125" cy="2788666"/>
                    </a:xfrm>
                    <a:prstGeom prst="rect">
                      <a:avLst/>
                    </a:prstGeom>
                  </pic:spPr>
                </pic:pic>
              </a:graphicData>
            </a:graphic>
          </wp:inline>
        </w:drawing>
      </w:r>
    </w:p>
    <w:p w14:paraId="04104721" w14:textId="4E6CACB5" w:rsidR="00E9264F" w:rsidRPr="00E9264F" w:rsidRDefault="00E9264F" w:rsidP="00E9264F">
      <w:pPr>
        <w:ind w:left="1080"/>
        <w:rPr>
          <w:sz w:val="28"/>
          <w:szCs w:val="28"/>
        </w:rPr>
      </w:pPr>
    </w:p>
    <w:p w14:paraId="3268B763" w14:textId="1E53A613" w:rsidR="00E9264F" w:rsidRDefault="00E9264F" w:rsidP="008C622F">
      <w:pPr>
        <w:pStyle w:val="ListParagraph"/>
        <w:numPr>
          <w:ilvl w:val="0"/>
          <w:numId w:val="1"/>
        </w:numPr>
        <w:rPr>
          <w:sz w:val="24"/>
          <w:szCs w:val="24"/>
        </w:rPr>
      </w:pPr>
      <w:r w:rsidRPr="00E9264F">
        <w:rPr>
          <w:sz w:val="24"/>
          <w:szCs w:val="24"/>
        </w:rPr>
        <w:t>There are high number of accidents have been recorded in 2017-07 and 2017-07</w:t>
      </w:r>
    </w:p>
    <w:p w14:paraId="4EDF3DC3" w14:textId="77777777" w:rsidR="007829D2" w:rsidRDefault="007829D2" w:rsidP="007829D2">
      <w:pPr>
        <w:pStyle w:val="ListParagraph"/>
        <w:ind w:left="360"/>
      </w:pPr>
    </w:p>
    <w:p w14:paraId="65513D2D" w14:textId="77777777" w:rsidR="007829D2" w:rsidRDefault="007829D2" w:rsidP="007829D2">
      <w:pPr>
        <w:pStyle w:val="ListParagraph"/>
        <w:ind w:left="360"/>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1E309" wp14:editId="6D5F8CCF">
            <wp:extent cx="6187440" cy="38709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7940" cy="3890041"/>
                    </a:xfrm>
                    <a:prstGeom prst="rect">
                      <a:avLst/>
                    </a:prstGeom>
                    <a:noFill/>
                    <a:ln>
                      <a:noFill/>
                    </a:ln>
                  </pic:spPr>
                </pic:pic>
              </a:graphicData>
            </a:graphic>
          </wp:inline>
        </w:drawing>
      </w:r>
    </w:p>
    <w:p w14:paraId="78A4D14B" w14:textId="77777777" w:rsidR="007829D2" w:rsidRPr="00B35F28" w:rsidRDefault="007829D2" w:rsidP="008C622F">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details of critical risk counts as per the data set. Most of them happened where it’s </w:t>
      </w:r>
    </w:p>
    <w:p w14:paraId="65FE244D" w14:textId="77777777" w:rsidR="007829D2" w:rsidRPr="00B35F28" w:rsidRDefault="007829D2" w:rsidP="007829D2">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described as </w:t>
      </w:r>
      <w:r w:rsidRPr="00B35F28">
        <w:rPr>
          <w:bCs/>
          <w:i/>
          <w:i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others</w:t>
      </w: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C39A21" w14:textId="77777777" w:rsidR="007829D2" w:rsidRDefault="007829D2" w:rsidP="007829D2">
      <w:pPr>
        <w:pStyle w:val="ListParagraph"/>
        <w:ind w:left="1800"/>
      </w:pPr>
    </w:p>
    <w:p w14:paraId="27FCBD01" w14:textId="77777777" w:rsidR="007829D2" w:rsidRDefault="007829D2" w:rsidP="007829D2">
      <w:pPr>
        <w:pStyle w:val="ListParagraph"/>
        <w:ind w:left="1800"/>
      </w:pPr>
      <w:r>
        <w:rPr>
          <w:noProof/>
        </w:rPr>
        <w:lastRenderedPageBreak/>
        <w:drawing>
          <wp:inline distT="0" distB="0" distL="0" distR="0" wp14:anchorId="05A9D86A" wp14:editId="5FE00DAF">
            <wp:extent cx="4106545" cy="271242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4035" cy="2730585"/>
                    </a:xfrm>
                    <a:prstGeom prst="rect">
                      <a:avLst/>
                    </a:prstGeom>
                    <a:noFill/>
                    <a:ln>
                      <a:noFill/>
                    </a:ln>
                  </pic:spPr>
                </pic:pic>
              </a:graphicData>
            </a:graphic>
          </wp:inline>
        </w:drawing>
      </w:r>
    </w:p>
    <w:p w14:paraId="25EBA11D" w14:textId="77777777" w:rsidR="007829D2" w:rsidRDefault="007829D2" w:rsidP="007829D2">
      <w:pPr>
        <w:pStyle w:val="ListParagraph"/>
        <w:ind w:left="1800"/>
      </w:pPr>
    </w:p>
    <w:p w14:paraId="5B908F87" w14:textId="77777777" w:rsidR="007829D2" w:rsidRDefault="007829D2" w:rsidP="007829D2">
      <w:pPr>
        <w:pStyle w:val="ListParagraph"/>
        <w:ind w:left="1800"/>
      </w:pPr>
    </w:p>
    <w:p w14:paraId="53DF1E82" w14:textId="77777777" w:rsidR="007829D2" w:rsidRDefault="007829D2" w:rsidP="007829D2">
      <w:pPr>
        <w:pStyle w:val="ListParagraph"/>
        <w:ind w:left="1800"/>
      </w:pPr>
    </w:p>
    <w:p w14:paraId="31A253B8" w14:textId="77777777" w:rsidR="007829D2" w:rsidRPr="00B35F28" w:rsidRDefault="007829D2" w:rsidP="008C622F">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each local level-I accident has happened most.  </w:t>
      </w:r>
    </w:p>
    <w:p w14:paraId="3B72824D" w14:textId="77777777" w:rsidR="007829D2" w:rsidRPr="00B35F28" w:rsidRDefault="007829D2" w:rsidP="008C622F">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F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Local_03 has reported most of the accidents.</w:t>
      </w:r>
    </w:p>
    <w:p w14:paraId="32FD9040" w14:textId="77777777" w:rsidR="007829D2" w:rsidRDefault="007829D2" w:rsidP="007829D2"/>
    <w:p w14:paraId="4493BDA4" w14:textId="77777777" w:rsidR="007829D2" w:rsidRDefault="007829D2" w:rsidP="007829D2"/>
    <w:p w14:paraId="72DF26F9" w14:textId="77777777" w:rsidR="007829D2" w:rsidRDefault="007829D2" w:rsidP="007829D2"/>
    <w:p w14:paraId="75E71BF5" w14:textId="77777777" w:rsidR="007829D2" w:rsidRPr="00F05966" w:rsidRDefault="007829D2" w:rsidP="007829D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5966">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w:t>
      </w:r>
      <w:r w:rsidRPr="00F059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another view of Critical risk over each industry:</w:t>
      </w:r>
    </w:p>
    <w:p w14:paraId="3E288FCC" w14:textId="77777777" w:rsidR="007829D2" w:rsidRDefault="007829D2" w:rsidP="007829D2"/>
    <w:p w14:paraId="35216073" w14:textId="77777777" w:rsidR="007829D2" w:rsidRDefault="007829D2" w:rsidP="007829D2">
      <w:r>
        <w:t xml:space="preserve">                    </w:t>
      </w:r>
      <w:r>
        <w:rPr>
          <w:noProof/>
        </w:rPr>
        <w:drawing>
          <wp:inline distT="0" distB="0" distL="0" distR="0" wp14:anchorId="3179CEBD" wp14:editId="28FCEC2C">
            <wp:extent cx="5509260" cy="1653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0264" cy="1662845"/>
                    </a:xfrm>
                    <a:prstGeom prst="rect">
                      <a:avLst/>
                    </a:prstGeom>
                    <a:noFill/>
                    <a:ln>
                      <a:noFill/>
                    </a:ln>
                  </pic:spPr>
                </pic:pic>
              </a:graphicData>
            </a:graphic>
          </wp:inline>
        </w:drawing>
      </w:r>
    </w:p>
    <w:p w14:paraId="5C7DDF5C" w14:textId="77777777" w:rsidR="007829D2" w:rsidRDefault="007829D2" w:rsidP="007829D2"/>
    <w:p w14:paraId="43B376E0" w14:textId="3E9A58B9" w:rsidR="007829D2" w:rsidRPr="00C0312B" w:rsidRDefault="007829D2" w:rsidP="008C622F">
      <w:pPr>
        <w:pStyle w:val="ListParagraph"/>
        <w:numPr>
          <w:ilvl w:val="0"/>
          <w:numId w:val="20"/>
        </w:numPr>
      </w:pPr>
      <w:r w:rsidRPr="00347983">
        <w:rPr>
          <w:b/>
          <w:bCs/>
          <w:i/>
          <w:iCs/>
          <w:u w:val="single"/>
        </w:rPr>
        <w:t>Mining</w:t>
      </w:r>
      <w:r w:rsidRPr="00347983">
        <w:rPr>
          <w:i/>
          <w:iCs/>
        </w:rPr>
        <w:t xml:space="preserve"> </w:t>
      </w:r>
      <w:r>
        <w:t>industry reported most of the risk</w:t>
      </w:r>
    </w:p>
    <w:p w14:paraId="56E45713" w14:textId="77777777" w:rsidR="007829D2" w:rsidRDefault="007829D2" w:rsidP="007829D2">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D5CBB" w14:textId="77777777" w:rsidR="007829D2" w:rsidRPr="00334295" w:rsidRDefault="007829D2" w:rsidP="007829D2">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4295">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take another look on how risky Mining industry is:</w:t>
      </w:r>
    </w:p>
    <w:p w14:paraId="7D0B29D4" w14:textId="77777777" w:rsidR="007829D2" w:rsidRDefault="007829D2" w:rsidP="007829D2"/>
    <w:p w14:paraId="30509730" w14:textId="77777777" w:rsidR="007829D2" w:rsidRDefault="007829D2" w:rsidP="007829D2">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FD20B7" wp14:editId="4EDCBFF5">
            <wp:extent cx="5562600" cy="39123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7669" cy="3915927"/>
                    </a:xfrm>
                    <a:prstGeom prst="rect">
                      <a:avLst/>
                    </a:prstGeom>
                    <a:noFill/>
                    <a:ln>
                      <a:noFill/>
                    </a:ln>
                  </pic:spPr>
                </pic:pic>
              </a:graphicData>
            </a:graphic>
          </wp:inline>
        </w:drawing>
      </w:r>
    </w:p>
    <w:p w14:paraId="1EC4D8F1" w14:textId="77777777" w:rsidR="007829D2" w:rsidRDefault="007829D2" w:rsidP="007829D2">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35A7D" w14:textId="77777777" w:rsidR="007829D2" w:rsidRDefault="007829D2" w:rsidP="008C622F">
      <w:pPr>
        <w:pStyle w:val="ListParagraph"/>
        <w:numPr>
          <w:ilvl w:val="0"/>
          <w:numId w:val="1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w:t>
      </w:r>
      <w:r w:rsidRPr="00B35F28">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riskiest industry and followed by </w:t>
      </w:r>
      <w:r w:rsidRPr="00B35F28">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Metals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B35F28">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732515" w14:textId="77777777" w:rsidR="007829D2" w:rsidRDefault="007829D2" w:rsidP="008C622F">
      <w:pPr>
        <w:pStyle w:val="ListParagraph"/>
        <w:numPr>
          <w:ilvl w:val="0"/>
          <w:numId w:val="1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Also, all type of accidents count is much higher in Mining as compare to the rest. </w:t>
      </w:r>
    </w:p>
    <w:p w14:paraId="19626EE6" w14:textId="77777777" w:rsidR="007829D2" w:rsidRDefault="007829D2" w:rsidP="008C622F">
      <w:pPr>
        <w:pStyle w:val="ListParagraph"/>
        <w:numPr>
          <w:ilvl w:val="0"/>
          <w:numId w:val="1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Metal only Accident Level I high but others are significantly less.</w:t>
      </w:r>
    </w:p>
    <w:p w14:paraId="70452B71" w14:textId="77777777" w:rsidR="007829D2" w:rsidRDefault="007829D2" w:rsidP="007829D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B8CF75" w14:textId="77777777" w:rsidR="00C0312B" w:rsidRPr="00C0312B" w:rsidRDefault="00C0312B" w:rsidP="008C622F">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12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dataset is rich with data containing from 2016-2018. It has three years of data as per the below time series.</w:t>
      </w:r>
    </w:p>
    <w:p w14:paraId="19773380" w14:textId="1DA256AB" w:rsidR="00E9264F" w:rsidRDefault="00E9264F" w:rsidP="00E9264F"/>
    <w:p w14:paraId="77E3A6A6" w14:textId="346DCD50" w:rsidR="00E9264F" w:rsidRDefault="007829D2" w:rsidP="00E9264F">
      <w:r>
        <w:rPr>
          <w:noProof/>
        </w:rPr>
        <w:drawing>
          <wp:inline distT="0" distB="0" distL="0" distR="0" wp14:anchorId="30033582" wp14:editId="0628874F">
            <wp:extent cx="6850380" cy="2362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0380" cy="2362200"/>
                    </a:xfrm>
                    <a:prstGeom prst="rect">
                      <a:avLst/>
                    </a:prstGeom>
                    <a:noFill/>
                    <a:ln>
                      <a:noFill/>
                    </a:ln>
                  </pic:spPr>
                </pic:pic>
              </a:graphicData>
            </a:graphic>
          </wp:inline>
        </w:drawing>
      </w:r>
    </w:p>
    <w:p w14:paraId="4D9C2B3A" w14:textId="28BE7094" w:rsidR="00046649" w:rsidRPr="00046649" w:rsidRDefault="00046649" w:rsidP="008C622F">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6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66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depiction: </w:t>
      </w:r>
      <w:r>
        <w:t>E</w:t>
      </w:r>
      <w:r w:rsidRPr="00046649">
        <w:t xml:space="preserve">mployee, </w:t>
      </w:r>
      <w:r>
        <w:t>l</w:t>
      </w:r>
      <w:r w:rsidRPr="00046649">
        <w:t xml:space="preserve">eft, causing, hand, operator, activity </w:t>
      </w:r>
      <w:r>
        <w:t xml:space="preserve">  are most frequent words in the dataset</w:t>
      </w:r>
    </w:p>
    <w:p w14:paraId="736A4B8E" w14:textId="675D3ACC" w:rsidR="00046649" w:rsidRDefault="00046649" w:rsidP="00E9264F">
      <w:r w:rsidRPr="00046649">
        <w:lastRenderedPageBreak/>
        <w:tab/>
      </w:r>
      <w:r w:rsidRPr="00046649">
        <w:drawing>
          <wp:inline distT="0" distB="0" distL="0" distR="0" wp14:anchorId="37ADE3EF" wp14:editId="250E1AC6">
            <wp:extent cx="4983480" cy="212979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271" cy="2159189"/>
                    </a:xfrm>
                    <a:prstGeom prst="rect">
                      <a:avLst/>
                    </a:prstGeom>
                    <a:noFill/>
                    <a:ln>
                      <a:noFill/>
                    </a:ln>
                  </pic:spPr>
                </pic:pic>
              </a:graphicData>
            </a:graphic>
          </wp:inline>
        </w:drawing>
      </w:r>
    </w:p>
    <w:p w14:paraId="23710E5B" w14:textId="43408483" w:rsidR="00E9264F" w:rsidRDefault="00E9264F" w:rsidP="00E9264F"/>
    <w:p w14:paraId="1D286C0F" w14:textId="32C64674" w:rsidR="00E9264F" w:rsidRDefault="00E9264F" w:rsidP="00E9264F"/>
    <w:p w14:paraId="7B89A328" w14:textId="6A453F9F" w:rsidR="00E9264F" w:rsidRDefault="00E9264F" w:rsidP="00E9264F"/>
    <w:p w14:paraId="7DA6ADF8" w14:textId="77777777" w:rsidR="00E9264F" w:rsidRPr="00E9264F" w:rsidRDefault="00E9264F" w:rsidP="00E9264F"/>
    <w:tbl>
      <w:tblPr>
        <w:tblStyle w:val="TableGrid"/>
        <w:tblW w:w="108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3"/>
        <w:gridCol w:w="9891"/>
      </w:tblGrid>
      <w:tr w:rsidR="00E9264F" w:rsidRPr="00E011ED" w14:paraId="3B0C5BC8" w14:textId="77777777" w:rsidTr="00094A8A">
        <w:trPr>
          <w:trHeight w:val="3074"/>
        </w:trPr>
        <w:tc>
          <w:tcPr>
            <w:tcW w:w="993" w:type="dxa"/>
          </w:tcPr>
          <w:p w14:paraId="398F02DC" w14:textId="77777777" w:rsidR="00E9264F" w:rsidRDefault="00E9264F" w:rsidP="008904E7">
            <w:bookmarkStart w:id="2" w:name="_Hlk69215047"/>
          </w:p>
        </w:tc>
        <w:tc>
          <w:tcPr>
            <w:tcW w:w="9891" w:type="dxa"/>
            <w:tcBorders>
              <w:top w:val="single" w:sz="18" w:space="0" w:color="476166" w:themeColor="accent1"/>
              <w:bottom w:val="single" w:sz="18" w:space="0" w:color="476166" w:themeColor="accent1"/>
            </w:tcBorders>
          </w:tcPr>
          <w:p w14:paraId="3E6D8A1D" w14:textId="186DEFA4" w:rsidR="00E9264F" w:rsidRPr="0048120C" w:rsidRDefault="00E9264F" w:rsidP="008C622F">
            <w:pPr>
              <w:pStyle w:val="Heading5"/>
              <w:numPr>
                <w:ilvl w:val="0"/>
                <w:numId w:val="22"/>
              </w:numPr>
            </w:pPr>
            <w:r>
              <w:t>Data Cleaning:</w:t>
            </w:r>
          </w:p>
          <w:p w14:paraId="0B584C5C" w14:textId="77777777" w:rsidR="00E9264F" w:rsidRDefault="00E9264F" w:rsidP="008904E7"/>
          <w:p w14:paraId="0AB79658" w14:textId="7E53E8AC" w:rsidR="00E9264F" w:rsidRDefault="00AA3634" w:rsidP="008C622F">
            <w:pPr>
              <w:pStyle w:val="ListParagraph"/>
              <w:numPr>
                <w:ilvl w:val="0"/>
                <w:numId w:val="2"/>
              </w:numPr>
            </w:pPr>
            <w:r>
              <w:t>We updated the column names based on contextual relevance:</w:t>
            </w:r>
            <w:r w:rsidR="00E9264F">
              <w:t xml:space="preserve"> data </w:t>
            </w:r>
            <w:r>
              <w:t xml:space="preserve">was updated </w:t>
            </w:r>
            <w:r w:rsidR="00E9264F">
              <w:t>to date and Genre</w:t>
            </w:r>
            <w:r>
              <w:t xml:space="preserve"> was updated</w:t>
            </w:r>
            <w:r w:rsidR="00E9264F">
              <w:t xml:space="preserve"> to Gender.</w:t>
            </w:r>
          </w:p>
          <w:p w14:paraId="400F55AE" w14:textId="1F0953E6" w:rsidR="00E9264F" w:rsidRDefault="00E9264F" w:rsidP="008C622F">
            <w:pPr>
              <w:pStyle w:val="ListParagraph"/>
              <w:numPr>
                <w:ilvl w:val="0"/>
                <w:numId w:val="2"/>
              </w:numPr>
            </w:pPr>
            <w:r>
              <w:t>We d</w:t>
            </w:r>
            <w:r w:rsidR="00AA3634">
              <w:t>id</w:t>
            </w:r>
            <w:r>
              <w:t xml:space="preserve"> not have any null value.</w:t>
            </w:r>
          </w:p>
          <w:p w14:paraId="2756D864" w14:textId="5CA6C613" w:rsidR="00E9264F" w:rsidRDefault="00E9264F" w:rsidP="008C622F">
            <w:pPr>
              <w:pStyle w:val="ListParagraph"/>
              <w:numPr>
                <w:ilvl w:val="0"/>
                <w:numId w:val="2"/>
              </w:numPr>
            </w:pPr>
            <w:r>
              <w:t xml:space="preserve">Removed irrelevant data (Numbers and Punctuation) and converted </w:t>
            </w:r>
            <w:r w:rsidR="00AA3634">
              <w:t xml:space="preserve">text </w:t>
            </w:r>
            <w:r>
              <w:t>to lower case and tokenize data.</w:t>
            </w:r>
          </w:p>
          <w:p w14:paraId="49B8488C" w14:textId="77777777" w:rsidR="00E9264F" w:rsidRDefault="00E9264F" w:rsidP="008C622F">
            <w:pPr>
              <w:pStyle w:val="ListParagraph"/>
              <w:numPr>
                <w:ilvl w:val="0"/>
                <w:numId w:val="2"/>
              </w:numPr>
            </w:pPr>
            <w:r>
              <w:t>Removed stop words.</w:t>
            </w:r>
          </w:p>
          <w:p w14:paraId="3DC402FE" w14:textId="4CF50A3A" w:rsidR="00E9264F" w:rsidRDefault="00E9264F" w:rsidP="008C622F">
            <w:pPr>
              <w:pStyle w:val="ListParagraph"/>
              <w:numPr>
                <w:ilvl w:val="0"/>
                <w:numId w:val="2"/>
              </w:numPr>
            </w:pPr>
            <w:r>
              <w:t>We have performed stemming and lemmatization</w:t>
            </w:r>
            <w:r w:rsidR="00557701">
              <w:t>.</w:t>
            </w:r>
            <w:r>
              <w:t xml:space="preserve"> </w:t>
            </w:r>
            <w:r w:rsidR="00557701">
              <w:t>S</w:t>
            </w:r>
            <w:r>
              <w:t xml:space="preserve">temming </w:t>
            </w:r>
            <w:r w:rsidR="00AA3634">
              <w:t>lead to a few absurd words being introduced in our data</w:t>
            </w:r>
            <w:r>
              <w:t xml:space="preserve"> </w:t>
            </w:r>
            <w:r w:rsidR="00AA3634">
              <w:t xml:space="preserve">, we then </w:t>
            </w:r>
            <w:r>
              <w:t xml:space="preserve"> </w:t>
            </w:r>
            <w:r w:rsidR="00AA3634">
              <w:t xml:space="preserve">utilized </w:t>
            </w:r>
            <w:r>
              <w:t xml:space="preserve">lemmatization </w:t>
            </w:r>
            <w:r w:rsidR="00AA3634">
              <w:t>which led to better results</w:t>
            </w:r>
            <w:r>
              <w:t>.</w:t>
            </w:r>
          </w:p>
          <w:p w14:paraId="68B615D5" w14:textId="576F4978" w:rsidR="008904E7" w:rsidRDefault="00AA3634" w:rsidP="008C622F">
            <w:pPr>
              <w:pStyle w:val="ListParagraph"/>
              <w:numPr>
                <w:ilvl w:val="0"/>
                <w:numId w:val="2"/>
              </w:numPr>
            </w:pPr>
            <w:r>
              <w:t>We r</w:t>
            </w:r>
            <w:r w:rsidR="008904E7">
              <w:t xml:space="preserve">emoved all unwanted tokens which </w:t>
            </w:r>
            <w:r>
              <w:t>were</w:t>
            </w:r>
            <w:r w:rsidR="008904E7">
              <w:t xml:space="preserve"> less</w:t>
            </w:r>
            <w:r>
              <w:t>er</w:t>
            </w:r>
            <w:r w:rsidR="008904E7">
              <w:t xml:space="preserve"> than two </w:t>
            </w:r>
            <w:r>
              <w:t xml:space="preserve">characters </w:t>
            </w:r>
            <w:r w:rsidR="008904E7">
              <w:t>in size</w:t>
            </w:r>
            <w:r>
              <w:t>.</w:t>
            </w:r>
          </w:p>
          <w:p w14:paraId="428CDF34" w14:textId="51E83E86" w:rsidR="008904E7" w:rsidRDefault="008904E7" w:rsidP="008C622F">
            <w:pPr>
              <w:pStyle w:val="ListParagraph"/>
              <w:numPr>
                <w:ilvl w:val="0"/>
                <w:numId w:val="2"/>
              </w:numPr>
            </w:pPr>
            <w:r>
              <w:t xml:space="preserve">After applying lemma and </w:t>
            </w:r>
            <w:r w:rsidR="00AA3634">
              <w:t>above</w:t>
            </w:r>
            <w:r>
              <w:t xml:space="preserve"> mentioned </w:t>
            </w:r>
            <w:r w:rsidR="00AA3634">
              <w:t>steps,</w:t>
            </w:r>
            <w:r>
              <w:t xml:space="preserve"> the final data </w:t>
            </w:r>
            <w:r w:rsidR="00AA3634">
              <w:t xml:space="preserve">was </w:t>
            </w:r>
            <w:r>
              <w:t xml:space="preserve">added in the </w:t>
            </w:r>
            <w:r w:rsidRPr="008904E7">
              <w:rPr>
                <w:i/>
                <w:iCs/>
              </w:rPr>
              <w:t>Updated Description</w:t>
            </w:r>
            <w:r>
              <w:rPr>
                <w:i/>
                <w:iCs/>
              </w:rPr>
              <w:t xml:space="preserve"> </w:t>
            </w:r>
            <w:r>
              <w:t>column.</w:t>
            </w:r>
          </w:p>
          <w:p w14:paraId="29087E1B" w14:textId="62A18639" w:rsidR="00557701" w:rsidRDefault="00557701" w:rsidP="008904E7">
            <w:pPr>
              <w:ind w:left="720"/>
            </w:pPr>
          </w:p>
          <w:p w14:paraId="113683C4" w14:textId="0EF2354E" w:rsidR="00557701" w:rsidRPr="0048120C" w:rsidRDefault="00557701" w:rsidP="008C622F">
            <w:pPr>
              <w:pStyle w:val="Heading5"/>
              <w:numPr>
                <w:ilvl w:val="0"/>
                <w:numId w:val="22"/>
              </w:numPr>
            </w:pPr>
            <w:r>
              <w:t>Data Encoding:</w:t>
            </w:r>
          </w:p>
          <w:p w14:paraId="44B1EDE2" w14:textId="77777777" w:rsidR="007829D2" w:rsidRDefault="007829D2" w:rsidP="008904E7"/>
          <w:p w14:paraId="7651777E" w14:textId="006461C2" w:rsidR="007829D2" w:rsidRPr="007829D2" w:rsidRDefault="00557701" w:rsidP="008C622F">
            <w:pPr>
              <w:pStyle w:val="ListParagraph"/>
              <w:numPr>
                <w:ilvl w:val="0"/>
                <w:numId w:val="2"/>
              </w:numPr>
              <w:rPr>
                <w:b/>
                <w:bCs/>
              </w:rPr>
            </w:pPr>
            <w:r w:rsidRPr="00557701">
              <w:rPr>
                <w:bCs/>
                <w:color w:val="47616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Bag of Words</w:t>
            </w:r>
            <w:r>
              <w:rPr>
                <w:b/>
                <w:bCs/>
              </w:rPr>
              <w:t>:</w:t>
            </w:r>
            <w:r w:rsidR="007829D2">
              <w:rPr>
                <w:b/>
                <w:bCs/>
              </w:rPr>
              <w:t xml:space="preserve"> </w:t>
            </w:r>
            <w:r w:rsidR="00C0312B">
              <w:t xml:space="preserve">The </w:t>
            </w:r>
            <w:r w:rsidR="007829D2" w:rsidRPr="007829D2">
              <w:t>text is represented as the bag of its words, disregarding grammar and even word order but keeping multiplicity.</w:t>
            </w:r>
          </w:p>
          <w:p w14:paraId="0282D60F" w14:textId="2E621DE0" w:rsidR="00557701" w:rsidRDefault="00557701" w:rsidP="007829D2">
            <w:pPr>
              <w:pStyle w:val="ListParagraph"/>
              <w:ind w:left="786"/>
              <w:rPr>
                <w:b/>
                <w:bCs/>
              </w:rPr>
            </w:pPr>
          </w:p>
          <w:p w14:paraId="746DD6B5" w14:textId="77777777" w:rsidR="00190EE2" w:rsidRDefault="00190EE2" w:rsidP="008904E7">
            <w:pPr>
              <w:pStyle w:val="ListParagraph"/>
              <w:rPr>
                <w:b/>
                <w:bCs/>
              </w:rPr>
            </w:pPr>
          </w:p>
          <w:p w14:paraId="76FF4F0D" w14:textId="34D2C2AF" w:rsidR="00557701" w:rsidRDefault="00557701" w:rsidP="008904E7">
            <w:pPr>
              <w:pStyle w:val="ListParagraph"/>
              <w:rPr>
                <w:b/>
                <w:bCs/>
              </w:rPr>
            </w:pPr>
            <w:r>
              <w:rPr>
                <w:noProof/>
              </w:rPr>
              <w:lastRenderedPageBreak/>
              <w:drawing>
                <wp:inline distT="0" distB="0" distL="0" distR="0" wp14:anchorId="291F5D59" wp14:editId="334CE8BA">
                  <wp:extent cx="5648325" cy="154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8325" cy="1543050"/>
                          </a:xfrm>
                          <a:prstGeom prst="rect">
                            <a:avLst/>
                          </a:prstGeom>
                        </pic:spPr>
                      </pic:pic>
                    </a:graphicData>
                  </a:graphic>
                </wp:inline>
              </w:drawing>
            </w:r>
          </w:p>
          <w:p w14:paraId="46665978" w14:textId="77777777" w:rsidR="00190EE2" w:rsidRPr="00190EE2" w:rsidRDefault="00190EE2" w:rsidP="00190EE2">
            <w:pPr>
              <w:rPr>
                <w:b/>
                <w:bCs/>
              </w:rPr>
            </w:pPr>
          </w:p>
          <w:p w14:paraId="09ACE11A" w14:textId="77777777" w:rsidR="00C0312B" w:rsidRPr="00C0312B" w:rsidRDefault="00557701" w:rsidP="008C622F">
            <w:pPr>
              <w:pStyle w:val="ListParagraph"/>
              <w:numPr>
                <w:ilvl w:val="0"/>
                <w:numId w:val="2"/>
              </w:numPr>
            </w:pPr>
            <w:r w:rsidRPr="00557701">
              <w:rPr>
                <w:color w:val="47616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TF-IDF encoding</w:t>
            </w:r>
            <w:r>
              <w:t>:</w:t>
            </w:r>
            <w:r w:rsidR="00C0312B">
              <w:t xml:space="preserve"> </w:t>
            </w:r>
            <w:r w:rsidR="00C0312B" w:rsidRPr="00C0312B">
              <w:t>erm frequency–inverse document frequency, is a numerical statistic that is intended to reflect how important a word is to a document in a collection or corpus</w:t>
            </w:r>
          </w:p>
          <w:p w14:paraId="0AB59A6C" w14:textId="48444AAE" w:rsidR="00557701" w:rsidRDefault="00557701" w:rsidP="00C0312B">
            <w:pPr>
              <w:pStyle w:val="ListParagraph"/>
              <w:ind w:left="786"/>
            </w:pPr>
          </w:p>
          <w:p w14:paraId="4653123F" w14:textId="77777777" w:rsidR="00190EE2" w:rsidRDefault="00190EE2" w:rsidP="00190EE2">
            <w:pPr>
              <w:pStyle w:val="ListParagraph"/>
              <w:ind w:left="786"/>
            </w:pPr>
          </w:p>
          <w:p w14:paraId="34AE6836" w14:textId="082B2920" w:rsidR="00E9264F" w:rsidRDefault="00557701" w:rsidP="008904E7">
            <w:pPr>
              <w:pStyle w:val="ListParagraph"/>
            </w:pPr>
            <w:r>
              <w:rPr>
                <w:noProof/>
              </w:rPr>
              <w:drawing>
                <wp:inline distT="0" distB="0" distL="0" distR="0" wp14:anchorId="7304CF79" wp14:editId="1A984A72">
                  <wp:extent cx="4657725" cy="1190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57725" cy="1190625"/>
                          </a:xfrm>
                          <a:prstGeom prst="rect">
                            <a:avLst/>
                          </a:prstGeom>
                        </pic:spPr>
                      </pic:pic>
                    </a:graphicData>
                  </a:graphic>
                </wp:inline>
              </w:drawing>
            </w:r>
          </w:p>
          <w:p w14:paraId="7AD56CDD" w14:textId="3A05720D" w:rsidR="003E2A93" w:rsidRDefault="003E2A93" w:rsidP="008904E7">
            <w:pPr>
              <w:pStyle w:val="ListParagraph"/>
            </w:pPr>
          </w:p>
          <w:p w14:paraId="7DF5318A" w14:textId="427A6CA6" w:rsidR="001D0628" w:rsidRDefault="001D0628" w:rsidP="008904E7">
            <w:pPr>
              <w:pStyle w:val="ListParagraph"/>
            </w:pPr>
          </w:p>
          <w:p w14:paraId="6DA6FD56" w14:textId="3A51AEB3" w:rsidR="001D0628" w:rsidRDefault="001D0628" w:rsidP="008904E7">
            <w:pPr>
              <w:pStyle w:val="ListParagraph"/>
            </w:pPr>
          </w:p>
          <w:p w14:paraId="7526A27C" w14:textId="77777777" w:rsidR="001D0628" w:rsidRDefault="001D0628" w:rsidP="001D0628"/>
          <w:p w14:paraId="029093AA" w14:textId="77777777" w:rsidR="001D0628" w:rsidRDefault="001D0628" w:rsidP="001D0628">
            <w:pPr>
              <w:ind w:left="426"/>
              <w:rPr>
                <w:color w:val="476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724F64" w14:textId="28F83952" w:rsidR="00C0312B" w:rsidRPr="00C0312B" w:rsidRDefault="003E2A93" w:rsidP="008C622F">
            <w:pPr>
              <w:pStyle w:val="ListParagraph"/>
              <w:numPr>
                <w:ilvl w:val="0"/>
                <w:numId w:val="2"/>
              </w:numPr>
            </w:pPr>
            <w:r w:rsidRPr="001D0628">
              <w:rPr>
                <w:color w:val="476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GLoVe encoding</w:t>
            </w:r>
            <w:r>
              <w:t>:</w:t>
            </w:r>
            <w:r w:rsidR="00C0312B" w:rsidRPr="00C0312B">
              <w:rPr>
                <w:rFonts w:ascii="Charter" w:hAnsi="Charter"/>
                <w:color w:val="292929"/>
                <w:spacing w:val="-1"/>
                <w:sz w:val="32"/>
                <w:szCs w:val="32"/>
                <w:shd w:val="clear" w:color="auto" w:fill="FFFFFF"/>
              </w:rPr>
              <w:t xml:space="preserve"> </w:t>
            </w:r>
            <w:r w:rsidR="00C0312B">
              <w:t>GL</w:t>
            </w:r>
            <w:r w:rsidR="00C0312B" w:rsidRPr="00C0312B">
              <w:t xml:space="preserve">oVe stands for “Global Vectors”. </w:t>
            </w:r>
            <w:r w:rsidR="00C0312B">
              <w:t>It</w:t>
            </w:r>
            <w:r w:rsidR="00C0312B" w:rsidRPr="00C0312B">
              <w:t xml:space="preserve"> captures both global statistics and local statistics of a corpus, in order to come up with word vectors</w:t>
            </w:r>
          </w:p>
          <w:p w14:paraId="08219D56" w14:textId="55BBD974" w:rsidR="003E2A93" w:rsidRDefault="003E2A93" w:rsidP="00C0312B">
            <w:pPr>
              <w:pStyle w:val="ListParagraph"/>
              <w:ind w:left="786"/>
            </w:pPr>
          </w:p>
          <w:p w14:paraId="09088331" w14:textId="269DB35D" w:rsidR="003E2A93" w:rsidRDefault="003E2A93" w:rsidP="008904E7">
            <w:pPr>
              <w:pStyle w:val="ListParagraph"/>
            </w:pPr>
          </w:p>
          <w:p w14:paraId="0AF6B1FB" w14:textId="4DA7D0E3" w:rsidR="003E2A93" w:rsidRDefault="001D0628" w:rsidP="008904E7">
            <w:pPr>
              <w:pStyle w:val="ListParagraph"/>
            </w:pPr>
            <w:r>
              <w:rPr>
                <w:noProof/>
              </w:rPr>
              <w:drawing>
                <wp:inline distT="0" distB="0" distL="0" distR="0" wp14:anchorId="6A4A2151" wp14:editId="122C6EEA">
                  <wp:extent cx="550926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9260" cy="2141220"/>
                          </a:xfrm>
                          <a:prstGeom prst="rect">
                            <a:avLst/>
                          </a:prstGeom>
                          <a:noFill/>
                          <a:ln>
                            <a:noFill/>
                          </a:ln>
                        </pic:spPr>
                      </pic:pic>
                    </a:graphicData>
                  </a:graphic>
                </wp:inline>
              </w:drawing>
            </w:r>
          </w:p>
          <w:p w14:paraId="42854D38" w14:textId="0EF02BCC" w:rsidR="003E2A93" w:rsidRDefault="003E2A93" w:rsidP="008904E7">
            <w:pPr>
              <w:pStyle w:val="ListParagraph"/>
            </w:pPr>
          </w:p>
          <w:p w14:paraId="2ECCEB68" w14:textId="229208BD" w:rsidR="003E2A93" w:rsidRDefault="001D0628" w:rsidP="008904E7">
            <w:pPr>
              <w:pStyle w:val="ListParagraph"/>
            </w:pPr>
            <w:r>
              <w:rPr>
                <w:noProof/>
              </w:rPr>
              <w:lastRenderedPageBreak/>
              <w:drawing>
                <wp:inline distT="0" distB="0" distL="0" distR="0" wp14:anchorId="1C18D4C5" wp14:editId="469D9A87">
                  <wp:extent cx="4450080" cy="3840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0080" cy="3840480"/>
                          </a:xfrm>
                          <a:prstGeom prst="rect">
                            <a:avLst/>
                          </a:prstGeom>
                          <a:noFill/>
                          <a:ln>
                            <a:noFill/>
                          </a:ln>
                        </pic:spPr>
                      </pic:pic>
                    </a:graphicData>
                  </a:graphic>
                </wp:inline>
              </w:drawing>
            </w:r>
          </w:p>
          <w:p w14:paraId="57660D15" w14:textId="0110B0FB" w:rsidR="00C0312B" w:rsidRDefault="00C0312B" w:rsidP="008904E7">
            <w:pPr>
              <w:pStyle w:val="ListParagraph"/>
            </w:pPr>
          </w:p>
          <w:p w14:paraId="49CFCEE2" w14:textId="4DD05E13" w:rsidR="00557701" w:rsidRDefault="00B7199C" w:rsidP="008904E7">
            <w:pPr>
              <w:pStyle w:val="Heading5"/>
            </w:pPr>
            <w:r w:rsidRPr="00B7199C">
              <w:rPr>
                <w:sz w:val="24"/>
                <w:szCs w:val="24"/>
              </w:rPr>
              <w:t>Briefings</w:t>
            </w:r>
            <w:r>
              <w:t>:</w:t>
            </w:r>
          </w:p>
          <w:p w14:paraId="4DB5D5AB" w14:textId="77777777" w:rsidR="00396224" w:rsidRPr="00396224" w:rsidRDefault="00396224" w:rsidP="00396224"/>
          <w:p w14:paraId="42242E73" w14:textId="7C117BCE" w:rsidR="00C0312B" w:rsidRPr="00C0312B" w:rsidRDefault="00C0312B" w:rsidP="008C622F">
            <w:pPr>
              <w:pStyle w:val="ListParagraph"/>
              <w:numPr>
                <w:ilvl w:val="0"/>
                <w:numId w:val="3"/>
              </w:numPr>
              <w:rPr>
                <w:sz w:val="20"/>
                <w:szCs w:val="20"/>
              </w:rPr>
            </w:pPr>
            <w:r w:rsidRPr="00C0312B">
              <w:rPr>
                <w:sz w:val="20"/>
                <w:szCs w:val="20"/>
              </w:rPr>
              <w:t>In our implementation we have noticed for LSTM related model , GLoVe was more efficient than using bag of words , and  for Fastext we used T</w:t>
            </w:r>
            <w:r w:rsidR="004A7881">
              <w:rPr>
                <w:sz w:val="20"/>
                <w:szCs w:val="20"/>
              </w:rPr>
              <w:t>F-IDF.</w:t>
            </w:r>
          </w:p>
          <w:p w14:paraId="09413447" w14:textId="0101EE6B" w:rsidR="00B7199C" w:rsidRDefault="00B7199C" w:rsidP="008C622F">
            <w:pPr>
              <w:pStyle w:val="ListParagraph"/>
              <w:numPr>
                <w:ilvl w:val="0"/>
                <w:numId w:val="3"/>
              </w:numPr>
            </w:pPr>
            <w:r w:rsidRPr="00B7199C">
              <w:rPr>
                <w:sz w:val="20"/>
                <w:szCs w:val="20"/>
              </w:rPr>
              <w:t>As we are dealing with text data here, we have considered cleansing the text data ‘Description’ so that it can be encoded properly and fed to the machine</w:t>
            </w:r>
            <w:r>
              <w:t>.</w:t>
            </w:r>
          </w:p>
          <w:p w14:paraId="166B1A1A" w14:textId="77777777" w:rsidR="008904E7" w:rsidRDefault="00B7199C" w:rsidP="008C622F">
            <w:pPr>
              <w:pStyle w:val="ListParagraph"/>
              <w:numPr>
                <w:ilvl w:val="0"/>
                <w:numId w:val="3"/>
              </w:numPr>
              <w:rPr>
                <w:sz w:val="20"/>
                <w:szCs w:val="20"/>
              </w:rPr>
            </w:pPr>
            <w:r w:rsidRPr="00B7199C">
              <w:rPr>
                <w:sz w:val="20"/>
                <w:szCs w:val="20"/>
              </w:rPr>
              <w:t xml:space="preserve">We have chosen </w:t>
            </w:r>
            <w:r w:rsidRPr="00B7199C">
              <w:rPr>
                <w:i/>
                <w:iCs/>
                <w:sz w:val="20"/>
                <w:szCs w:val="20"/>
              </w:rPr>
              <w:t xml:space="preserve">Description </w:t>
            </w:r>
            <w:r w:rsidRPr="00B7199C">
              <w:rPr>
                <w:sz w:val="20"/>
                <w:szCs w:val="20"/>
              </w:rPr>
              <w:t>column as the most salient feature as it determines the potential accident level and the accident level.</w:t>
            </w:r>
          </w:p>
          <w:p w14:paraId="30AB69F3" w14:textId="0FF17900" w:rsidR="00F564CA" w:rsidRPr="008904E7" w:rsidRDefault="00F564CA" w:rsidP="008C622F">
            <w:pPr>
              <w:pStyle w:val="ListParagraph"/>
              <w:numPr>
                <w:ilvl w:val="0"/>
                <w:numId w:val="3"/>
              </w:numPr>
              <w:rPr>
                <w:sz w:val="20"/>
                <w:szCs w:val="20"/>
              </w:rPr>
            </w:pPr>
            <w:r>
              <w:rPr>
                <w:sz w:val="20"/>
                <w:szCs w:val="20"/>
              </w:rPr>
              <w:t xml:space="preserve">Critical Risks also could be chosen as a target but as the dataset doesn’t have </w:t>
            </w:r>
            <w:r w:rsidR="004A7881">
              <w:rPr>
                <w:sz w:val="20"/>
                <w:szCs w:val="20"/>
              </w:rPr>
              <w:t>a good distribution for the 33 unique values ,Hence ,</w:t>
            </w:r>
            <w:r>
              <w:rPr>
                <w:sz w:val="20"/>
                <w:szCs w:val="20"/>
              </w:rPr>
              <w:t xml:space="preserve"> we choose Potential Accident Level as the target.</w:t>
            </w:r>
          </w:p>
        </w:tc>
      </w:tr>
      <w:bookmarkEnd w:id="2"/>
    </w:tbl>
    <w:p w14:paraId="3A2A7B70" w14:textId="7CDFF6C7" w:rsidR="00E9264F" w:rsidRDefault="00E9264F" w:rsidP="008904E7">
      <w:pPr>
        <w:ind w:left="1080"/>
      </w:pPr>
    </w:p>
    <w:p w14:paraId="370B2110" w14:textId="331370B9" w:rsidR="00557701" w:rsidRDefault="00557701" w:rsidP="008904E7">
      <w:pPr>
        <w:ind w:left="1080"/>
      </w:pPr>
    </w:p>
    <w:tbl>
      <w:tblPr>
        <w:tblStyle w:val="TableGrid"/>
        <w:tblW w:w="108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3"/>
        <w:gridCol w:w="9891"/>
      </w:tblGrid>
      <w:tr w:rsidR="00094A8A" w:rsidRPr="00E011ED" w14:paraId="356EBFFE" w14:textId="77777777" w:rsidTr="0095188B">
        <w:trPr>
          <w:trHeight w:val="2386"/>
        </w:trPr>
        <w:tc>
          <w:tcPr>
            <w:tcW w:w="993" w:type="dxa"/>
          </w:tcPr>
          <w:p w14:paraId="060A0F73" w14:textId="77777777" w:rsidR="00094A8A" w:rsidRDefault="00094A8A" w:rsidP="0095188B"/>
        </w:tc>
        <w:tc>
          <w:tcPr>
            <w:tcW w:w="9891" w:type="dxa"/>
            <w:tcBorders>
              <w:top w:val="single" w:sz="18" w:space="0" w:color="476166" w:themeColor="accent1"/>
              <w:bottom w:val="single" w:sz="18" w:space="0" w:color="476166" w:themeColor="accent1"/>
            </w:tcBorders>
          </w:tcPr>
          <w:p w14:paraId="4AFF74D6" w14:textId="77777777" w:rsidR="00094A8A" w:rsidRPr="0048120C" w:rsidRDefault="00094A8A" w:rsidP="008C622F">
            <w:pPr>
              <w:pStyle w:val="Heading5"/>
              <w:numPr>
                <w:ilvl w:val="0"/>
                <w:numId w:val="17"/>
              </w:numPr>
            </w:pPr>
            <w:r>
              <w:t>Walk Through the Solution:</w:t>
            </w:r>
          </w:p>
          <w:p w14:paraId="45320936" w14:textId="77777777" w:rsidR="00094A8A" w:rsidRDefault="00094A8A" w:rsidP="0095188B"/>
          <w:p w14:paraId="2B9843CC" w14:textId="77777777" w:rsidR="00094A8A" w:rsidRDefault="00094A8A" w:rsidP="008C622F">
            <w:pPr>
              <w:pStyle w:val="ListParagraph"/>
              <w:numPr>
                <w:ilvl w:val="0"/>
                <w:numId w:val="4"/>
              </w:numPr>
            </w:pPr>
            <w:r>
              <w:t>The goal is to predict the potential accident level. As the very first step after getting the data preprocessed and encoded the text data with TF-IDF ,GloVe,BOW.</w:t>
            </w:r>
          </w:p>
          <w:p w14:paraId="0B6DA129" w14:textId="77777777" w:rsidR="00094A8A" w:rsidRDefault="00094A8A" w:rsidP="008C622F">
            <w:pPr>
              <w:pStyle w:val="ListParagraph"/>
              <w:numPr>
                <w:ilvl w:val="0"/>
                <w:numId w:val="4"/>
              </w:numPr>
            </w:pPr>
            <w:r>
              <w:t>As a next step we tried building a random forest classifier on the text data encoded.</w:t>
            </w:r>
          </w:p>
          <w:p w14:paraId="07CC5047" w14:textId="77777777" w:rsidR="00094A8A" w:rsidRDefault="00094A8A" w:rsidP="008C622F">
            <w:pPr>
              <w:pStyle w:val="ListParagraph"/>
              <w:numPr>
                <w:ilvl w:val="0"/>
                <w:numId w:val="4"/>
              </w:numPr>
            </w:pPr>
            <w:r>
              <w:t>As random forest failed to rise up to the expectation, we have tried with the text data with stop words and also with BOW encoded. But that didn’t change the result much. We still were stuck with a poor score.</w:t>
            </w:r>
          </w:p>
          <w:p w14:paraId="443077FA" w14:textId="77777777" w:rsidR="00094A8A" w:rsidRDefault="00094A8A" w:rsidP="008C622F">
            <w:pPr>
              <w:pStyle w:val="ListParagraph"/>
              <w:numPr>
                <w:ilvl w:val="0"/>
                <w:numId w:val="4"/>
              </w:numPr>
            </w:pPr>
            <w:r>
              <w:t>By using hyperparameter tuning also nothing changed much.</w:t>
            </w:r>
          </w:p>
          <w:p w14:paraId="127796E7" w14:textId="77777777" w:rsidR="00094A8A" w:rsidRDefault="00094A8A" w:rsidP="008C622F">
            <w:pPr>
              <w:pStyle w:val="ListParagraph"/>
              <w:numPr>
                <w:ilvl w:val="0"/>
                <w:numId w:val="4"/>
              </w:numPr>
            </w:pPr>
            <w:r>
              <w:t>The failure of the previous stages had led us in search of alternate models and we came across FastText.</w:t>
            </w:r>
          </w:p>
          <w:p w14:paraId="10E4D0AC" w14:textId="77777777" w:rsidR="00094A8A" w:rsidRDefault="00094A8A" w:rsidP="008C622F">
            <w:pPr>
              <w:pStyle w:val="ListParagraph"/>
              <w:numPr>
                <w:ilvl w:val="0"/>
                <w:numId w:val="4"/>
              </w:numPr>
            </w:pPr>
            <w:r>
              <w:lastRenderedPageBreak/>
              <w:t>In the next few steps, we have tried building up a solution based on FastText. First, we preprocessed the text as FastText requires.</w:t>
            </w:r>
          </w:p>
          <w:p w14:paraId="3526052A" w14:textId="77777777" w:rsidR="00094A8A" w:rsidRDefault="00094A8A" w:rsidP="008C622F">
            <w:pPr>
              <w:pStyle w:val="ListParagraph"/>
              <w:numPr>
                <w:ilvl w:val="0"/>
                <w:numId w:val="4"/>
              </w:numPr>
            </w:pPr>
            <w:r>
              <w:t>In the process of building FastText we did split the data with 80:20 and came up with a model initially with 75% of accuracy.</w:t>
            </w:r>
          </w:p>
          <w:p w14:paraId="0EA0FC52" w14:textId="77777777" w:rsidR="00094A8A" w:rsidRDefault="00094A8A" w:rsidP="008C622F">
            <w:pPr>
              <w:pStyle w:val="ListParagraph"/>
              <w:numPr>
                <w:ilvl w:val="0"/>
                <w:numId w:val="4"/>
              </w:numPr>
            </w:pPr>
            <w:r>
              <w:t>Next, we implemented uni directional and bi directional LSTM, GRU ,Leaky Relu with GLoVe encoding, with batch normalization and dropouts.</w:t>
            </w:r>
          </w:p>
          <w:p w14:paraId="50FC8405" w14:textId="77777777" w:rsidR="00094A8A" w:rsidRDefault="00094A8A" w:rsidP="008C622F">
            <w:pPr>
              <w:pStyle w:val="ListParagraph"/>
              <w:numPr>
                <w:ilvl w:val="0"/>
                <w:numId w:val="4"/>
              </w:numPr>
            </w:pPr>
            <w:r>
              <w:t>In order to optimize and reach the target score with LSTM we created dummy matrix of size same as target column label encoding to divide data into test and train properly.</w:t>
            </w:r>
          </w:p>
          <w:p w14:paraId="0261906F" w14:textId="77777777" w:rsidR="00094A8A" w:rsidRDefault="00094A8A" w:rsidP="008C622F">
            <w:pPr>
              <w:pStyle w:val="ListParagraph"/>
              <w:numPr>
                <w:ilvl w:val="0"/>
                <w:numId w:val="4"/>
              </w:numPr>
            </w:pPr>
            <w:r>
              <w:t>With the help of previous steps, we got a descent score of 75%.</w:t>
            </w:r>
          </w:p>
          <w:p w14:paraId="73EE92EA" w14:textId="77777777" w:rsidR="00094A8A" w:rsidRDefault="00094A8A" w:rsidP="008C622F">
            <w:pPr>
              <w:pStyle w:val="ListParagraph"/>
              <w:numPr>
                <w:ilvl w:val="0"/>
                <w:numId w:val="4"/>
              </w:numPr>
            </w:pPr>
            <w:r>
              <w:t>But our target was to create a model of 90% or more. As LSTM after tuning and optimizations didn’t give us the expected outcome, we switched back to FastText.</w:t>
            </w:r>
          </w:p>
          <w:p w14:paraId="22871BBD" w14:textId="77777777" w:rsidR="00094A8A" w:rsidRDefault="00094A8A" w:rsidP="008C622F">
            <w:pPr>
              <w:pStyle w:val="ListParagraph"/>
              <w:numPr>
                <w:ilvl w:val="0"/>
                <w:numId w:val="4"/>
              </w:numPr>
            </w:pPr>
            <w:r>
              <w:t>As the final step we did some hyper parameter tuning on the FastText by changing the n-grams and epochs, we finally reached there.</w:t>
            </w:r>
          </w:p>
          <w:p w14:paraId="343FEE76" w14:textId="77777777" w:rsidR="00094A8A" w:rsidRDefault="00094A8A" w:rsidP="008C622F">
            <w:pPr>
              <w:pStyle w:val="ListParagraph"/>
              <w:numPr>
                <w:ilvl w:val="0"/>
                <w:numId w:val="4"/>
              </w:numPr>
            </w:pPr>
            <w:r>
              <w:t>At this point we had all our model ready and evaluated. As FastText performed best on the test data we have chosen the FastText as our model to go forward.</w:t>
            </w:r>
          </w:p>
          <w:p w14:paraId="13AC05AD" w14:textId="09A85064" w:rsidR="00094A8A" w:rsidRDefault="00094A8A" w:rsidP="008C622F">
            <w:pPr>
              <w:pStyle w:val="ListParagraph"/>
              <w:numPr>
                <w:ilvl w:val="0"/>
                <w:numId w:val="4"/>
              </w:numPr>
            </w:pPr>
            <w:r>
              <w:t xml:space="preserve">From here, we worked on different APIs and finally able to integrate our model with an interactive </w:t>
            </w:r>
            <w:r w:rsidR="00046649">
              <w:t xml:space="preserve">web </w:t>
            </w:r>
            <w:r>
              <w:t xml:space="preserve"> application.</w:t>
            </w:r>
          </w:p>
          <w:p w14:paraId="49628B66" w14:textId="77777777" w:rsidR="00094A8A" w:rsidRPr="00FE12FD" w:rsidRDefault="00094A8A" w:rsidP="0095188B">
            <w:pPr>
              <w:ind w:left="360"/>
              <w:rPr>
                <w:b/>
                <w:color w:val="1C75BC" w:themeColor="accent3"/>
                <w:sz w:val="20"/>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12FD">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to summarize, as we approached different ways to solve the problem, we finally found it through FastText after working with multiple models mentioned above.</w:t>
            </w:r>
            <w:r w:rsidRPr="00FE12FD">
              <w:rPr>
                <w:b/>
                <w:color w:val="1C75BC" w:themeColor="accent3"/>
                <w:sz w:val="20"/>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48AA1D1" w14:textId="77777777" w:rsidR="00094A8A" w:rsidRPr="00FE12FD" w:rsidRDefault="00094A8A" w:rsidP="0095188B">
            <w:pPr>
              <w:rPr>
                <w:sz w:val="20"/>
                <w:szCs w:val="20"/>
              </w:rPr>
            </w:pPr>
          </w:p>
        </w:tc>
      </w:tr>
    </w:tbl>
    <w:p w14:paraId="0BD834AA" w14:textId="63FD618E" w:rsidR="008904E7" w:rsidRDefault="008904E7" w:rsidP="008904E7">
      <w:pPr>
        <w:ind w:left="1080"/>
      </w:pPr>
    </w:p>
    <w:p w14:paraId="0A946C71" w14:textId="248C0676" w:rsidR="00B338B0" w:rsidRDefault="00B338B0" w:rsidP="008904E7">
      <w:pPr>
        <w:ind w:left="1080"/>
      </w:pPr>
    </w:p>
    <w:p w14:paraId="5F8DAC7F" w14:textId="77777777" w:rsidR="00FE12FD" w:rsidRPr="00E9264F" w:rsidRDefault="00FE12FD" w:rsidP="00FE12FD"/>
    <w:tbl>
      <w:tblPr>
        <w:tblStyle w:val="TableGrid"/>
        <w:tblW w:w="10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52"/>
        <w:gridCol w:w="9487"/>
      </w:tblGrid>
      <w:tr w:rsidR="00FE12FD" w:rsidRPr="00E011ED" w14:paraId="46FA2B24" w14:textId="77777777" w:rsidTr="007477C9">
        <w:trPr>
          <w:trHeight w:val="2553"/>
        </w:trPr>
        <w:tc>
          <w:tcPr>
            <w:tcW w:w="952" w:type="dxa"/>
          </w:tcPr>
          <w:p w14:paraId="591F7786" w14:textId="77777777" w:rsidR="00FE12FD" w:rsidRDefault="00FE12FD" w:rsidP="0036545B"/>
        </w:tc>
        <w:tc>
          <w:tcPr>
            <w:tcW w:w="9487" w:type="dxa"/>
            <w:tcBorders>
              <w:top w:val="single" w:sz="18" w:space="0" w:color="476166" w:themeColor="accent1"/>
              <w:bottom w:val="single" w:sz="18" w:space="0" w:color="476166" w:themeColor="accent1"/>
            </w:tcBorders>
          </w:tcPr>
          <w:p w14:paraId="27394565" w14:textId="3FF7E08C" w:rsidR="00FE12FD" w:rsidRDefault="00FE12FD" w:rsidP="008C622F">
            <w:pPr>
              <w:pStyle w:val="Heading5"/>
              <w:numPr>
                <w:ilvl w:val="0"/>
                <w:numId w:val="17"/>
              </w:numPr>
            </w:pPr>
            <w:r>
              <w:t>Model Evaluation:</w:t>
            </w:r>
            <w:r w:rsidR="007477C9">
              <w:t xml:space="preserve"> </w:t>
            </w:r>
          </w:p>
          <w:p w14:paraId="236E35D3" w14:textId="2EABBECF" w:rsidR="007477C9" w:rsidRDefault="007477C9" w:rsidP="007477C9">
            <w:r>
              <w:t xml:space="preserve"> </w:t>
            </w:r>
          </w:p>
          <w:p w14:paraId="0DC3D1DC" w14:textId="600263D8" w:rsidR="007477C9" w:rsidRPr="007477C9" w:rsidRDefault="007477C9" w:rsidP="007477C9">
            <w:r>
              <w:t>Below table gives us a clear picture on how we decided our final model.</w:t>
            </w:r>
          </w:p>
          <w:p w14:paraId="5B27F4E1" w14:textId="77777777" w:rsidR="00FE12FD" w:rsidRDefault="00FE12FD" w:rsidP="0036545B"/>
          <w:tbl>
            <w:tblPr>
              <w:tblW w:w="8478" w:type="dxa"/>
              <w:tblInd w:w="84" w:type="dxa"/>
              <w:tblLayout w:type="fixed"/>
              <w:tblLook w:val="04A0" w:firstRow="1" w:lastRow="0" w:firstColumn="1" w:lastColumn="0" w:noHBand="0" w:noVBand="1"/>
            </w:tblPr>
            <w:tblGrid>
              <w:gridCol w:w="2340"/>
              <w:gridCol w:w="1381"/>
              <w:gridCol w:w="4757"/>
            </w:tblGrid>
            <w:tr w:rsidR="00EC006F" w:rsidRPr="00320DE5" w14:paraId="01EB195D" w14:textId="77777777" w:rsidTr="0066007D">
              <w:trPr>
                <w:trHeight w:val="321"/>
              </w:trPr>
              <w:tc>
                <w:tcPr>
                  <w:tcW w:w="2340" w:type="dxa"/>
                  <w:tcBorders>
                    <w:top w:val="single" w:sz="8" w:space="0" w:color="auto"/>
                    <w:left w:val="single" w:sz="8" w:space="0" w:color="auto"/>
                    <w:bottom w:val="single" w:sz="4" w:space="0" w:color="auto"/>
                    <w:right w:val="single" w:sz="4" w:space="0" w:color="auto"/>
                  </w:tcBorders>
                  <w:shd w:val="clear" w:color="000000" w:fill="92E1FF" w:themeFill="accent6" w:themeFillTint="66"/>
                  <w:noWrap/>
                  <w:vAlign w:val="bottom"/>
                  <w:hideMark/>
                </w:tcPr>
                <w:p w14:paraId="299AF318" w14:textId="77777777" w:rsidR="00EC006F" w:rsidRPr="00320DE5" w:rsidRDefault="00EC006F" w:rsidP="00EC006F">
                  <w:pPr>
                    <w:jc w:val="center"/>
                    <w:rPr>
                      <w:rFonts w:ascii="Calibri" w:hAnsi="Calibri" w:cs="Calibri"/>
                      <w:b/>
                      <w:bCs/>
                      <w:color w:val="000000"/>
                    </w:rPr>
                  </w:pPr>
                  <w:r w:rsidRPr="00320DE5">
                    <w:rPr>
                      <w:rFonts w:ascii="Calibri" w:hAnsi="Calibri" w:cs="Calibri"/>
                      <w:b/>
                      <w:bCs/>
                      <w:color w:val="000000"/>
                    </w:rPr>
                    <w:t>Model Name</w:t>
                  </w:r>
                </w:p>
              </w:tc>
              <w:tc>
                <w:tcPr>
                  <w:tcW w:w="1381" w:type="dxa"/>
                  <w:tcBorders>
                    <w:top w:val="single" w:sz="8" w:space="0" w:color="auto"/>
                    <w:left w:val="nil"/>
                    <w:bottom w:val="single" w:sz="4" w:space="0" w:color="auto"/>
                    <w:right w:val="single" w:sz="4" w:space="0" w:color="auto"/>
                  </w:tcBorders>
                  <w:shd w:val="clear" w:color="000000" w:fill="92E1FF" w:themeFill="accent6" w:themeFillTint="66"/>
                  <w:noWrap/>
                  <w:vAlign w:val="bottom"/>
                  <w:hideMark/>
                </w:tcPr>
                <w:p w14:paraId="386CA63A" w14:textId="77777777" w:rsidR="00EC006F" w:rsidRPr="00320DE5" w:rsidRDefault="00EC006F" w:rsidP="009E3572">
                  <w:pPr>
                    <w:jc w:val="center"/>
                    <w:rPr>
                      <w:rFonts w:ascii="Calibri" w:hAnsi="Calibri" w:cs="Calibri"/>
                      <w:b/>
                      <w:bCs/>
                      <w:color w:val="000000"/>
                    </w:rPr>
                  </w:pPr>
                  <w:r w:rsidRPr="00320DE5">
                    <w:rPr>
                      <w:rFonts w:ascii="Calibri" w:hAnsi="Calibri" w:cs="Calibri"/>
                      <w:b/>
                      <w:bCs/>
                      <w:color w:val="000000"/>
                    </w:rPr>
                    <w:t>Accuracy</w:t>
                  </w:r>
                </w:p>
              </w:tc>
              <w:tc>
                <w:tcPr>
                  <w:tcW w:w="4757" w:type="dxa"/>
                  <w:tcBorders>
                    <w:top w:val="single" w:sz="8" w:space="0" w:color="auto"/>
                    <w:left w:val="nil"/>
                    <w:bottom w:val="single" w:sz="4" w:space="0" w:color="auto"/>
                    <w:right w:val="single" w:sz="8" w:space="0" w:color="auto"/>
                  </w:tcBorders>
                  <w:shd w:val="clear" w:color="000000" w:fill="92E1FF" w:themeFill="accent6" w:themeFillTint="66"/>
                  <w:noWrap/>
                  <w:vAlign w:val="bottom"/>
                  <w:hideMark/>
                </w:tcPr>
                <w:p w14:paraId="3B31D5FD" w14:textId="77777777" w:rsidR="00EC006F" w:rsidRPr="00320DE5" w:rsidRDefault="00EC006F" w:rsidP="009E3572">
                  <w:pPr>
                    <w:jc w:val="center"/>
                    <w:rPr>
                      <w:rFonts w:ascii="Calibri" w:hAnsi="Calibri" w:cs="Calibri"/>
                      <w:b/>
                      <w:bCs/>
                      <w:color w:val="000000"/>
                    </w:rPr>
                  </w:pPr>
                  <w:r w:rsidRPr="00320DE5">
                    <w:rPr>
                      <w:rFonts w:ascii="Calibri" w:hAnsi="Calibri" w:cs="Calibri"/>
                      <w:b/>
                      <w:bCs/>
                      <w:color w:val="000000"/>
                    </w:rPr>
                    <w:t>Comment</w:t>
                  </w:r>
                </w:p>
              </w:tc>
            </w:tr>
            <w:tr w:rsidR="00EC006F" w:rsidRPr="00320DE5" w14:paraId="590927A8" w14:textId="77777777" w:rsidTr="007477C9">
              <w:trPr>
                <w:trHeight w:val="321"/>
              </w:trPr>
              <w:tc>
                <w:tcPr>
                  <w:tcW w:w="2340" w:type="dxa"/>
                  <w:tcBorders>
                    <w:top w:val="nil"/>
                    <w:left w:val="single" w:sz="8" w:space="0" w:color="auto"/>
                    <w:bottom w:val="single" w:sz="4" w:space="0" w:color="auto"/>
                    <w:right w:val="single" w:sz="4" w:space="0" w:color="auto"/>
                  </w:tcBorders>
                  <w:shd w:val="clear" w:color="auto" w:fill="auto"/>
                  <w:noWrap/>
                  <w:vAlign w:val="bottom"/>
                  <w:hideMark/>
                </w:tcPr>
                <w:p w14:paraId="3338BF15" w14:textId="77777777" w:rsidR="00EC006F" w:rsidRPr="00320DE5" w:rsidRDefault="00EC006F" w:rsidP="00EC006F">
                  <w:pPr>
                    <w:jc w:val="center"/>
                    <w:rPr>
                      <w:rFonts w:ascii="Calibri" w:hAnsi="Calibri" w:cs="Calibri"/>
                      <w:color w:val="000000"/>
                    </w:rPr>
                  </w:pPr>
                  <w:r w:rsidRPr="00320DE5">
                    <w:rPr>
                      <w:rFonts w:ascii="Calibri" w:hAnsi="Calibri" w:cs="Calibri"/>
                      <w:color w:val="000000"/>
                    </w:rPr>
                    <w:t>Random Forest Classifier</w:t>
                  </w:r>
                </w:p>
              </w:tc>
              <w:tc>
                <w:tcPr>
                  <w:tcW w:w="1381" w:type="dxa"/>
                  <w:tcBorders>
                    <w:top w:val="nil"/>
                    <w:left w:val="nil"/>
                    <w:bottom w:val="single" w:sz="4" w:space="0" w:color="auto"/>
                    <w:right w:val="single" w:sz="4" w:space="0" w:color="auto"/>
                  </w:tcBorders>
                  <w:shd w:val="clear" w:color="auto" w:fill="auto"/>
                  <w:noWrap/>
                  <w:vAlign w:val="bottom"/>
                  <w:hideMark/>
                </w:tcPr>
                <w:p w14:paraId="2307483F" w14:textId="77777777" w:rsidR="00EC006F" w:rsidRPr="00320DE5" w:rsidRDefault="00EC006F" w:rsidP="009E3572">
                  <w:pPr>
                    <w:jc w:val="center"/>
                    <w:rPr>
                      <w:rFonts w:ascii="Calibri" w:hAnsi="Calibri" w:cs="Calibri"/>
                      <w:color w:val="000000"/>
                    </w:rPr>
                  </w:pPr>
                  <w:r w:rsidRPr="00320DE5">
                    <w:rPr>
                      <w:rFonts w:ascii="Calibri" w:hAnsi="Calibri" w:cs="Calibri"/>
                      <w:color w:val="000000"/>
                    </w:rPr>
                    <w:t>41.40%</w:t>
                  </w:r>
                </w:p>
              </w:tc>
              <w:tc>
                <w:tcPr>
                  <w:tcW w:w="4757" w:type="dxa"/>
                  <w:tcBorders>
                    <w:top w:val="nil"/>
                    <w:left w:val="nil"/>
                    <w:bottom w:val="single" w:sz="4" w:space="0" w:color="auto"/>
                    <w:right w:val="single" w:sz="8" w:space="0" w:color="auto"/>
                  </w:tcBorders>
                  <w:shd w:val="clear" w:color="auto" w:fill="auto"/>
                  <w:vAlign w:val="bottom"/>
                  <w:hideMark/>
                </w:tcPr>
                <w:p w14:paraId="696B6B88" w14:textId="77777777" w:rsidR="00EC006F" w:rsidRPr="00320DE5" w:rsidRDefault="00EC006F" w:rsidP="009E3572">
                  <w:pPr>
                    <w:jc w:val="center"/>
                    <w:rPr>
                      <w:rFonts w:ascii="Calibri" w:hAnsi="Calibri" w:cs="Calibri"/>
                      <w:color w:val="000000"/>
                    </w:rPr>
                  </w:pPr>
                  <w:r w:rsidRPr="00320DE5">
                    <w:rPr>
                      <w:rFonts w:ascii="Calibri" w:hAnsi="Calibri" w:cs="Calibri"/>
                      <w:color w:val="000000"/>
                    </w:rPr>
                    <w:t>We got very bad accuracy with RFC</w:t>
                  </w:r>
                </w:p>
              </w:tc>
            </w:tr>
            <w:tr w:rsidR="004A7881" w:rsidRPr="00320DE5" w14:paraId="5B02C9CA" w14:textId="77777777" w:rsidTr="007477C9">
              <w:trPr>
                <w:trHeight w:val="642"/>
              </w:trPr>
              <w:tc>
                <w:tcPr>
                  <w:tcW w:w="2340" w:type="dxa"/>
                  <w:tcBorders>
                    <w:top w:val="nil"/>
                    <w:left w:val="single" w:sz="8" w:space="0" w:color="auto"/>
                    <w:bottom w:val="single" w:sz="4" w:space="0" w:color="auto"/>
                    <w:right w:val="single" w:sz="4" w:space="0" w:color="auto"/>
                  </w:tcBorders>
                  <w:shd w:val="clear" w:color="auto" w:fill="auto"/>
                  <w:noWrap/>
                  <w:vAlign w:val="bottom"/>
                </w:tcPr>
                <w:p w14:paraId="3B931152" w14:textId="3C9D51E4" w:rsidR="004A7881" w:rsidRPr="00320DE5" w:rsidRDefault="004A7881" w:rsidP="004A7881">
                  <w:pPr>
                    <w:jc w:val="center"/>
                    <w:rPr>
                      <w:rFonts w:ascii="Calibri" w:hAnsi="Calibri" w:cs="Calibri"/>
                      <w:color w:val="000000"/>
                    </w:rPr>
                  </w:pPr>
                  <w:r w:rsidRPr="00320DE5">
                    <w:rPr>
                      <w:rFonts w:ascii="Calibri" w:hAnsi="Calibri" w:cs="Calibri"/>
                      <w:color w:val="000000"/>
                    </w:rPr>
                    <w:t>FastText</w:t>
                  </w:r>
                </w:p>
              </w:tc>
              <w:tc>
                <w:tcPr>
                  <w:tcW w:w="1381" w:type="dxa"/>
                  <w:tcBorders>
                    <w:top w:val="nil"/>
                    <w:left w:val="nil"/>
                    <w:bottom w:val="single" w:sz="4" w:space="0" w:color="auto"/>
                    <w:right w:val="single" w:sz="4" w:space="0" w:color="auto"/>
                  </w:tcBorders>
                  <w:shd w:val="clear" w:color="auto" w:fill="auto"/>
                  <w:noWrap/>
                  <w:vAlign w:val="bottom"/>
                </w:tcPr>
                <w:p w14:paraId="140C4086" w14:textId="7EE79D43" w:rsidR="004A7881" w:rsidRPr="00320DE5" w:rsidRDefault="004A7881" w:rsidP="004A7881">
                  <w:pPr>
                    <w:jc w:val="center"/>
                    <w:rPr>
                      <w:rFonts w:ascii="Calibri" w:hAnsi="Calibri" w:cs="Calibri"/>
                      <w:color w:val="000000"/>
                    </w:rPr>
                  </w:pPr>
                </w:p>
              </w:tc>
              <w:tc>
                <w:tcPr>
                  <w:tcW w:w="4757" w:type="dxa"/>
                  <w:tcBorders>
                    <w:top w:val="nil"/>
                    <w:left w:val="nil"/>
                    <w:bottom w:val="single" w:sz="4" w:space="0" w:color="auto"/>
                    <w:right w:val="single" w:sz="8" w:space="0" w:color="auto"/>
                  </w:tcBorders>
                  <w:shd w:val="clear" w:color="auto" w:fill="auto"/>
                  <w:vAlign w:val="bottom"/>
                </w:tcPr>
                <w:p w14:paraId="3513FDF7" w14:textId="23834B2C" w:rsidR="004A7881" w:rsidRPr="00320DE5" w:rsidRDefault="004A7881" w:rsidP="004A7881">
                  <w:pPr>
                    <w:jc w:val="center"/>
                    <w:rPr>
                      <w:rFonts w:ascii="Calibri" w:hAnsi="Calibri" w:cs="Calibri"/>
                      <w:color w:val="000000"/>
                    </w:rPr>
                  </w:pPr>
                </w:p>
              </w:tc>
            </w:tr>
            <w:tr w:rsidR="00EC006F" w:rsidRPr="00320DE5" w14:paraId="6C28AC2E" w14:textId="77777777" w:rsidTr="007477C9">
              <w:trPr>
                <w:trHeight w:val="642"/>
              </w:trPr>
              <w:tc>
                <w:tcPr>
                  <w:tcW w:w="2340" w:type="dxa"/>
                  <w:tcBorders>
                    <w:top w:val="nil"/>
                    <w:left w:val="single" w:sz="8" w:space="0" w:color="auto"/>
                    <w:bottom w:val="single" w:sz="4" w:space="0" w:color="auto"/>
                    <w:right w:val="single" w:sz="4" w:space="0" w:color="auto"/>
                  </w:tcBorders>
                  <w:shd w:val="clear" w:color="auto" w:fill="auto"/>
                  <w:noWrap/>
                  <w:vAlign w:val="bottom"/>
                  <w:hideMark/>
                </w:tcPr>
                <w:p w14:paraId="4F433D69" w14:textId="77777777" w:rsidR="00EC006F" w:rsidRPr="00320DE5" w:rsidRDefault="00EC006F" w:rsidP="00EC006F">
                  <w:pPr>
                    <w:jc w:val="center"/>
                    <w:rPr>
                      <w:rFonts w:ascii="Calibri" w:hAnsi="Calibri" w:cs="Calibri"/>
                      <w:color w:val="000000"/>
                    </w:rPr>
                  </w:pPr>
                  <w:r w:rsidRPr="00320DE5">
                    <w:rPr>
                      <w:rFonts w:ascii="Calibri" w:hAnsi="Calibri" w:cs="Calibri"/>
                      <w:color w:val="000000"/>
                    </w:rPr>
                    <w:t>FastText</w:t>
                  </w:r>
                </w:p>
              </w:tc>
              <w:tc>
                <w:tcPr>
                  <w:tcW w:w="1381" w:type="dxa"/>
                  <w:tcBorders>
                    <w:top w:val="nil"/>
                    <w:left w:val="nil"/>
                    <w:bottom w:val="single" w:sz="4" w:space="0" w:color="auto"/>
                    <w:right w:val="single" w:sz="4" w:space="0" w:color="auto"/>
                  </w:tcBorders>
                  <w:shd w:val="clear" w:color="auto" w:fill="auto"/>
                  <w:noWrap/>
                  <w:vAlign w:val="bottom"/>
                  <w:hideMark/>
                </w:tcPr>
                <w:p w14:paraId="6197B5C4" w14:textId="77777777" w:rsidR="00EC006F" w:rsidRPr="00320DE5" w:rsidRDefault="00EC006F" w:rsidP="009E3572">
                  <w:pPr>
                    <w:jc w:val="center"/>
                    <w:rPr>
                      <w:rFonts w:ascii="Calibri" w:hAnsi="Calibri" w:cs="Calibri"/>
                      <w:color w:val="000000"/>
                    </w:rPr>
                  </w:pPr>
                  <w:r w:rsidRPr="00320DE5">
                    <w:rPr>
                      <w:rFonts w:ascii="Calibri" w:hAnsi="Calibri" w:cs="Calibri"/>
                      <w:color w:val="000000"/>
                    </w:rPr>
                    <w:t>99.70%</w:t>
                  </w:r>
                </w:p>
              </w:tc>
              <w:tc>
                <w:tcPr>
                  <w:tcW w:w="4757" w:type="dxa"/>
                  <w:tcBorders>
                    <w:top w:val="nil"/>
                    <w:left w:val="nil"/>
                    <w:bottom w:val="single" w:sz="4" w:space="0" w:color="auto"/>
                    <w:right w:val="single" w:sz="8" w:space="0" w:color="auto"/>
                  </w:tcBorders>
                  <w:shd w:val="clear" w:color="auto" w:fill="auto"/>
                  <w:vAlign w:val="bottom"/>
                  <w:hideMark/>
                </w:tcPr>
                <w:p w14:paraId="14250B21" w14:textId="7AE0FB10" w:rsidR="00EC006F" w:rsidRPr="00320DE5" w:rsidRDefault="00EC006F" w:rsidP="009E3572">
                  <w:pPr>
                    <w:jc w:val="center"/>
                    <w:rPr>
                      <w:rFonts w:ascii="Calibri" w:hAnsi="Calibri" w:cs="Calibri"/>
                      <w:color w:val="000000"/>
                    </w:rPr>
                  </w:pPr>
                  <w:r w:rsidRPr="00320DE5">
                    <w:rPr>
                      <w:rFonts w:ascii="Calibri" w:hAnsi="Calibri" w:cs="Calibri"/>
                      <w:color w:val="000000"/>
                    </w:rPr>
                    <w:t xml:space="preserve">We got very good accuracy with </w:t>
                  </w:r>
                  <w:r w:rsidR="009E3572">
                    <w:rPr>
                      <w:rFonts w:ascii="Calibri" w:hAnsi="Calibri" w:cs="Calibri"/>
                      <w:color w:val="000000"/>
                    </w:rPr>
                    <w:t>FastText</w:t>
                  </w:r>
                  <w:r w:rsidRPr="00320DE5">
                    <w:rPr>
                      <w:rFonts w:ascii="Calibri" w:hAnsi="Calibri" w:cs="Calibri"/>
                      <w:color w:val="000000"/>
                    </w:rPr>
                    <w:t xml:space="preserve"> model with epoch of 300</w:t>
                  </w:r>
                </w:p>
              </w:tc>
            </w:tr>
            <w:tr w:rsidR="00EC006F" w:rsidRPr="00320DE5" w14:paraId="530E659E" w14:textId="77777777" w:rsidTr="007477C9">
              <w:trPr>
                <w:trHeight w:val="963"/>
              </w:trPr>
              <w:tc>
                <w:tcPr>
                  <w:tcW w:w="2340" w:type="dxa"/>
                  <w:tcBorders>
                    <w:top w:val="nil"/>
                    <w:left w:val="single" w:sz="8" w:space="0" w:color="auto"/>
                    <w:bottom w:val="single" w:sz="4" w:space="0" w:color="auto"/>
                    <w:right w:val="single" w:sz="4" w:space="0" w:color="auto"/>
                  </w:tcBorders>
                  <w:shd w:val="clear" w:color="auto" w:fill="auto"/>
                  <w:noWrap/>
                  <w:vAlign w:val="bottom"/>
                  <w:hideMark/>
                </w:tcPr>
                <w:p w14:paraId="6F624D94" w14:textId="1BF81447" w:rsidR="00EC006F" w:rsidRPr="00320DE5" w:rsidRDefault="00EC006F" w:rsidP="00EC006F">
                  <w:pPr>
                    <w:jc w:val="center"/>
                    <w:rPr>
                      <w:rFonts w:ascii="Calibri" w:hAnsi="Calibri" w:cs="Calibri"/>
                      <w:color w:val="000000"/>
                    </w:rPr>
                  </w:pPr>
                  <w:r w:rsidRPr="00320DE5">
                    <w:rPr>
                      <w:rFonts w:ascii="Calibri" w:hAnsi="Calibri" w:cs="Calibri"/>
                      <w:color w:val="000000"/>
                    </w:rPr>
                    <w:t>Bidirectional</w:t>
                  </w:r>
                  <w:r w:rsidR="00667871">
                    <w:rPr>
                      <w:rFonts w:ascii="Calibri" w:hAnsi="Calibri" w:cs="Calibri"/>
                      <w:color w:val="000000"/>
                    </w:rPr>
                    <w:t xml:space="preserve"> LSTM</w:t>
                  </w:r>
                </w:p>
              </w:tc>
              <w:tc>
                <w:tcPr>
                  <w:tcW w:w="1381" w:type="dxa"/>
                  <w:tcBorders>
                    <w:top w:val="nil"/>
                    <w:left w:val="nil"/>
                    <w:bottom w:val="single" w:sz="4" w:space="0" w:color="auto"/>
                    <w:right w:val="single" w:sz="4" w:space="0" w:color="auto"/>
                  </w:tcBorders>
                  <w:shd w:val="clear" w:color="auto" w:fill="auto"/>
                  <w:noWrap/>
                  <w:vAlign w:val="bottom"/>
                  <w:hideMark/>
                </w:tcPr>
                <w:p w14:paraId="2947241F" w14:textId="77777777" w:rsidR="00EC006F" w:rsidRPr="00320DE5" w:rsidRDefault="00EC006F" w:rsidP="009E3572">
                  <w:pPr>
                    <w:jc w:val="center"/>
                    <w:rPr>
                      <w:rFonts w:ascii="Calibri" w:hAnsi="Calibri" w:cs="Calibri"/>
                      <w:color w:val="000000"/>
                    </w:rPr>
                  </w:pPr>
                  <w:r w:rsidRPr="00320DE5">
                    <w:rPr>
                      <w:rFonts w:ascii="Calibri" w:hAnsi="Calibri" w:cs="Calibri"/>
                      <w:color w:val="000000"/>
                    </w:rPr>
                    <w:t>73%</w:t>
                  </w:r>
                </w:p>
              </w:tc>
              <w:tc>
                <w:tcPr>
                  <w:tcW w:w="4757" w:type="dxa"/>
                  <w:tcBorders>
                    <w:top w:val="nil"/>
                    <w:left w:val="nil"/>
                    <w:bottom w:val="single" w:sz="4" w:space="0" w:color="auto"/>
                    <w:right w:val="single" w:sz="8" w:space="0" w:color="auto"/>
                  </w:tcBorders>
                  <w:shd w:val="clear" w:color="auto" w:fill="auto"/>
                  <w:vAlign w:val="bottom"/>
                  <w:hideMark/>
                </w:tcPr>
                <w:p w14:paraId="29418EC2" w14:textId="32706458" w:rsidR="00EC006F" w:rsidRPr="00320DE5" w:rsidRDefault="00EC006F" w:rsidP="009E3572">
                  <w:pPr>
                    <w:jc w:val="center"/>
                    <w:rPr>
                      <w:rFonts w:ascii="Calibri" w:hAnsi="Calibri" w:cs="Calibri"/>
                      <w:color w:val="000000"/>
                    </w:rPr>
                  </w:pPr>
                  <w:r w:rsidRPr="00320DE5">
                    <w:rPr>
                      <w:rFonts w:ascii="Calibri" w:hAnsi="Calibri" w:cs="Calibri"/>
                      <w:color w:val="000000"/>
                    </w:rPr>
                    <w:t xml:space="preserve">We got decent accuracy with bidirectional </w:t>
                  </w:r>
                  <w:r w:rsidR="00667871">
                    <w:rPr>
                      <w:rFonts w:ascii="Calibri" w:hAnsi="Calibri" w:cs="Calibri"/>
                      <w:color w:val="000000"/>
                    </w:rPr>
                    <w:t>LSTM(both with and without dropout and batch normalization)</w:t>
                  </w:r>
                  <w:r w:rsidRPr="00320DE5">
                    <w:rPr>
                      <w:rFonts w:ascii="Calibri" w:hAnsi="Calibri" w:cs="Calibri"/>
                      <w:color w:val="000000"/>
                    </w:rPr>
                    <w:t>but there is huge difference between accuracy and val</w:t>
                  </w:r>
                  <w:r w:rsidR="00667871">
                    <w:rPr>
                      <w:rFonts w:ascii="Calibri" w:hAnsi="Calibri" w:cs="Calibri"/>
                      <w:color w:val="000000"/>
                    </w:rPr>
                    <w:t xml:space="preserve">idation </w:t>
                  </w:r>
                  <w:r w:rsidRPr="00320DE5">
                    <w:rPr>
                      <w:rFonts w:ascii="Calibri" w:hAnsi="Calibri" w:cs="Calibri"/>
                      <w:color w:val="000000"/>
                    </w:rPr>
                    <w:t>accuracy</w:t>
                  </w:r>
                </w:p>
              </w:tc>
            </w:tr>
            <w:tr w:rsidR="003E2A93" w:rsidRPr="00320DE5" w14:paraId="12197114" w14:textId="77777777" w:rsidTr="00BD69DA">
              <w:trPr>
                <w:trHeight w:val="979"/>
              </w:trPr>
              <w:tc>
                <w:tcPr>
                  <w:tcW w:w="2340" w:type="dxa"/>
                  <w:tcBorders>
                    <w:top w:val="nil"/>
                    <w:left w:val="single" w:sz="8" w:space="0" w:color="auto"/>
                    <w:bottom w:val="single" w:sz="8" w:space="0" w:color="auto"/>
                    <w:right w:val="single" w:sz="4" w:space="0" w:color="auto"/>
                  </w:tcBorders>
                  <w:shd w:val="clear" w:color="auto" w:fill="auto"/>
                  <w:noWrap/>
                  <w:vAlign w:val="bottom"/>
                  <w:hideMark/>
                </w:tcPr>
                <w:p w14:paraId="13E24DFA" w14:textId="77777777" w:rsidR="003E2A93" w:rsidRPr="00320DE5" w:rsidRDefault="003E2A93" w:rsidP="00BD69DA">
                  <w:pPr>
                    <w:jc w:val="center"/>
                    <w:rPr>
                      <w:rFonts w:ascii="Calibri" w:hAnsi="Calibri" w:cs="Calibri"/>
                      <w:color w:val="000000"/>
                    </w:rPr>
                  </w:pPr>
                  <w:r w:rsidRPr="00320DE5">
                    <w:rPr>
                      <w:rFonts w:ascii="Calibri" w:hAnsi="Calibri" w:cs="Calibri"/>
                      <w:color w:val="000000"/>
                    </w:rPr>
                    <w:t>LSTM</w:t>
                  </w:r>
                </w:p>
              </w:tc>
              <w:tc>
                <w:tcPr>
                  <w:tcW w:w="1381" w:type="dxa"/>
                  <w:tcBorders>
                    <w:top w:val="nil"/>
                    <w:left w:val="nil"/>
                    <w:bottom w:val="single" w:sz="8" w:space="0" w:color="auto"/>
                    <w:right w:val="single" w:sz="4" w:space="0" w:color="auto"/>
                  </w:tcBorders>
                  <w:shd w:val="clear" w:color="auto" w:fill="auto"/>
                  <w:noWrap/>
                  <w:vAlign w:val="bottom"/>
                  <w:hideMark/>
                </w:tcPr>
                <w:p w14:paraId="6BD623AB" w14:textId="0BB89636" w:rsidR="003E2A93" w:rsidRPr="00320DE5" w:rsidRDefault="00667871" w:rsidP="00BD69DA">
                  <w:pPr>
                    <w:jc w:val="center"/>
                    <w:rPr>
                      <w:rFonts w:ascii="Calibri" w:hAnsi="Calibri" w:cs="Calibri"/>
                      <w:color w:val="000000"/>
                    </w:rPr>
                  </w:pPr>
                  <w:r>
                    <w:rPr>
                      <w:rFonts w:ascii="Calibri" w:hAnsi="Calibri" w:cs="Calibri"/>
                      <w:color w:val="000000"/>
                    </w:rPr>
                    <w:t>67</w:t>
                  </w:r>
                  <w:r w:rsidR="003E2A93" w:rsidRPr="00320DE5">
                    <w:rPr>
                      <w:rFonts w:ascii="Calibri" w:hAnsi="Calibri" w:cs="Calibri"/>
                      <w:color w:val="000000"/>
                    </w:rPr>
                    <w:t>%</w:t>
                  </w:r>
                </w:p>
              </w:tc>
              <w:tc>
                <w:tcPr>
                  <w:tcW w:w="4757" w:type="dxa"/>
                  <w:tcBorders>
                    <w:top w:val="nil"/>
                    <w:left w:val="nil"/>
                    <w:bottom w:val="single" w:sz="8" w:space="0" w:color="auto"/>
                    <w:right w:val="single" w:sz="8" w:space="0" w:color="auto"/>
                  </w:tcBorders>
                  <w:shd w:val="clear" w:color="auto" w:fill="auto"/>
                  <w:vAlign w:val="bottom"/>
                  <w:hideMark/>
                </w:tcPr>
                <w:p w14:paraId="11234BA3" w14:textId="6A582750" w:rsidR="003E2A93" w:rsidRPr="00320DE5" w:rsidRDefault="00667871" w:rsidP="00BD69DA">
                  <w:pPr>
                    <w:jc w:val="center"/>
                    <w:rPr>
                      <w:rFonts w:ascii="Calibri" w:hAnsi="Calibri" w:cs="Calibri"/>
                      <w:color w:val="000000"/>
                    </w:rPr>
                  </w:pPr>
                  <w:r>
                    <w:rPr>
                      <w:rFonts w:ascii="Calibri" w:hAnsi="Calibri" w:cs="Calibri"/>
                      <w:color w:val="000000"/>
                    </w:rPr>
                    <w:t>A</w:t>
                  </w:r>
                  <w:r w:rsidR="003E2A93" w:rsidRPr="00320DE5">
                    <w:rPr>
                      <w:rFonts w:ascii="Calibri" w:hAnsi="Calibri" w:cs="Calibri"/>
                      <w:color w:val="000000"/>
                    </w:rPr>
                    <w:t xml:space="preserve">s compare to above model accuracy is low and same is above huge difference between accuracy and </w:t>
                  </w:r>
                  <w:r w:rsidRPr="00320DE5">
                    <w:rPr>
                      <w:rFonts w:ascii="Calibri" w:hAnsi="Calibri" w:cs="Calibri"/>
                      <w:color w:val="000000"/>
                    </w:rPr>
                    <w:t>val</w:t>
                  </w:r>
                  <w:r>
                    <w:rPr>
                      <w:rFonts w:ascii="Calibri" w:hAnsi="Calibri" w:cs="Calibri"/>
                      <w:color w:val="000000"/>
                    </w:rPr>
                    <w:t xml:space="preserve">idation </w:t>
                  </w:r>
                  <w:r w:rsidRPr="00320DE5">
                    <w:rPr>
                      <w:rFonts w:ascii="Calibri" w:hAnsi="Calibri" w:cs="Calibri"/>
                      <w:color w:val="000000"/>
                    </w:rPr>
                    <w:t>accuracy</w:t>
                  </w:r>
                  <w:r>
                    <w:rPr>
                      <w:rFonts w:ascii="Calibri" w:hAnsi="Calibri" w:cs="Calibri"/>
                      <w:color w:val="000000"/>
                    </w:rPr>
                    <w:t xml:space="preserve"> </w:t>
                  </w:r>
                  <w:r>
                    <w:rPr>
                      <w:rFonts w:ascii="Calibri" w:hAnsi="Calibri" w:cs="Calibri"/>
                      <w:color w:val="000000"/>
                    </w:rPr>
                    <w:t>(both with and without dropout and batch normalization)</w:t>
                  </w:r>
                </w:p>
              </w:tc>
            </w:tr>
            <w:tr w:rsidR="00667871" w:rsidRPr="00320DE5" w14:paraId="2770D92D" w14:textId="77777777" w:rsidTr="00BD69DA">
              <w:trPr>
                <w:trHeight w:val="979"/>
              </w:trPr>
              <w:tc>
                <w:tcPr>
                  <w:tcW w:w="2340" w:type="dxa"/>
                  <w:tcBorders>
                    <w:top w:val="nil"/>
                    <w:left w:val="single" w:sz="8" w:space="0" w:color="auto"/>
                    <w:bottom w:val="single" w:sz="8" w:space="0" w:color="auto"/>
                    <w:right w:val="single" w:sz="4" w:space="0" w:color="auto"/>
                  </w:tcBorders>
                  <w:shd w:val="clear" w:color="auto" w:fill="auto"/>
                  <w:noWrap/>
                  <w:vAlign w:val="bottom"/>
                </w:tcPr>
                <w:p w14:paraId="7C4281F7" w14:textId="12A77134" w:rsidR="00667871" w:rsidRPr="00667871" w:rsidRDefault="00667871" w:rsidP="00667871">
                  <w:pPr>
                    <w:jc w:val="center"/>
                    <w:rPr>
                      <w:rFonts w:ascii="Calibri" w:hAnsi="Calibri" w:cs="Calibri"/>
                      <w:color w:val="000000"/>
                    </w:rPr>
                  </w:pPr>
                  <w:r w:rsidRPr="00320DE5">
                    <w:rPr>
                      <w:rFonts w:ascii="Calibri" w:hAnsi="Calibri" w:cs="Calibri"/>
                      <w:color w:val="000000"/>
                    </w:rPr>
                    <w:lastRenderedPageBreak/>
                    <w:t>LSTM</w:t>
                  </w:r>
                  <w:r>
                    <w:rPr>
                      <w:rFonts w:ascii="Calibri" w:hAnsi="Calibri" w:cs="Calibri"/>
                      <w:color w:val="000000"/>
                    </w:rPr>
                    <w:t xml:space="preserve"> with </w:t>
                  </w:r>
                  <w:r w:rsidRPr="00667871">
                    <w:rPr>
                      <w:rFonts w:ascii="Calibri" w:hAnsi="Calibri" w:cs="Calibri"/>
                      <w:color w:val="000000"/>
                    </w:rPr>
                    <w:t>LeakyReLU</w:t>
                  </w:r>
                </w:p>
                <w:p w14:paraId="37CE03F5" w14:textId="1E80D014" w:rsidR="00667871" w:rsidRPr="00320DE5" w:rsidRDefault="00667871" w:rsidP="00667871">
                  <w:pPr>
                    <w:jc w:val="center"/>
                    <w:rPr>
                      <w:rFonts w:ascii="Calibri" w:hAnsi="Calibri" w:cs="Calibri"/>
                      <w:color w:val="000000"/>
                    </w:rPr>
                  </w:pPr>
                </w:p>
              </w:tc>
              <w:tc>
                <w:tcPr>
                  <w:tcW w:w="1381" w:type="dxa"/>
                  <w:tcBorders>
                    <w:top w:val="nil"/>
                    <w:left w:val="nil"/>
                    <w:bottom w:val="single" w:sz="8" w:space="0" w:color="auto"/>
                    <w:right w:val="single" w:sz="4" w:space="0" w:color="auto"/>
                  </w:tcBorders>
                  <w:shd w:val="clear" w:color="auto" w:fill="auto"/>
                  <w:noWrap/>
                  <w:vAlign w:val="bottom"/>
                </w:tcPr>
                <w:p w14:paraId="757A921C" w14:textId="29E86518" w:rsidR="00667871" w:rsidRDefault="00667871" w:rsidP="00667871">
                  <w:pPr>
                    <w:jc w:val="center"/>
                    <w:rPr>
                      <w:rFonts w:ascii="Calibri" w:hAnsi="Calibri" w:cs="Calibri"/>
                      <w:color w:val="000000"/>
                    </w:rPr>
                  </w:pPr>
                  <w:r>
                    <w:rPr>
                      <w:rFonts w:ascii="Calibri" w:hAnsi="Calibri" w:cs="Calibri"/>
                      <w:color w:val="000000"/>
                    </w:rPr>
                    <w:t>73</w:t>
                  </w:r>
                  <w:r w:rsidRPr="00320DE5">
                    <w:rPr>
                      <w:rFonts w:ascii="Calibri" w:hAnsi="Calibri" w:cs="Calibri"/>
                      <w:color w:val="000000"/>
                    </w:rPr>
                    <w:t>%</w:t>
                  </w:r>
                </w:p>
              </w:tc>
              <w:tc>
                <w:tcPr>
                  <w:tcW w:w="4757" w:type="dxa"/>
                  <w:tcBorders>
                    <w:top w:val="nil"/>
                    <w:left w:val="nil"/>
                    <w:bottom w:val="single" w:sz="8" w:space="0" w:color="auto"/>
                    <w:right w:val="single" w:sz="8" w:space="0" w:color="auto"/>
                  </w:tcBorders>
                  <w:shd w:val="clear" w:color="auto" w:fill="auto"/>
                  <w:vAlign w:val="bottom"/>
                </w:tcPr>
                <w:p w14:paraId="7A4440A4" w14:textId="70E0BB3F" w:rsidR="00667871" w:rsidRPr="00320DE5" w:rsidRDefault="00667871" w:rsidP="00667871">
                  <w:pPr>
                    <w:jc w:val="center"/>
                    <w:rPr>
                      <w:rFonts w:ascii="Calibri" w:hAnsi="Calibri" w:cs="Calibri"/>
                      <w:color w:val="000000"/>
                    </w:rPr>
                  </w:pPr>
                  <w:r w:rsidRPr="00320DE5">
                    <w:rPr>
                      <w:rFonts w:ascii="Calibri" w:hAnsi="Calibri" w:cs="Calibri"/>
                      <w:color w:val="000000"/>
                    </w:rPr>
                    <w:t>as compare to above model accuracy is low and same is above huge difference between accuracy and val</w:t>
                  </w:r>
                  <w:r>
                    <w:rPr>
                      <w:rFonts w:ascii="Calibri" w:hAnsi="Calibri" w:cs="Calibri"/>
                      <w:color w:val="000000"/>
                    </w:rPr>
                    <w:t xml:space="preserve">idation </w:t>
                  </w:r>
                  <w:r w:rsidRPr="00320DE5">
                    <w:rPr>
                      <w:rFonts w:ascii="Calibri" w:hAnsi="Calibri" w:cs="Calibri"/>
                      <w:color w:val="000000"/>
                    </w:rPr>
                    <w:t>accuracy</w:t>
                  </w:r>
                </w:p>
              </w:tc>
            </w:tr>
            <w:tr w:rsidR="003E2A93" w:rsidRPr="00320DE5" w14:paraId="65991380" w14:textId="77777777" w:rsidTr="007477C9">
              <w:trPr>
                <w:trHeight w:val="979"/>
              </w:trPr>
              <w:tc>
                <w:tcPr>
                  <w:tcW w:w="2340" w:type="dxa"/>
                  <w:tcBorders>
                    <w:top w:val="nil"/>
                    <w:left w:val="single" w:sz="8" w:space="0" w:color="auto"/>
                    <w:bottom w:val="single" w:sz="8" w:space="0" w:color="auto"/>
                    <w:right w:val="single" w:sz="4" w:space="0" w:color="auto"/>
                  </w:tcBorders>
                  <w:shd w:val="clear" w:color="auto" w:fill="auto"/>
                  <w:noWrap/>
                  <w:vAlign w:val="bottom"/>
                  <w:hideMark/>
                </w:tcPr>
                <w:p w14:paraId="6A5D40A1" w14:textId="04F1B2AF" w:rsidR="003E2A93" w:rsidRPr="00320DE5" w:rsidRDefault="003E2A93" w:rsidP="003E2A93">
                  <w:pPr>
                    <w:jc w:val="center"/>
                    <w:rPr>
                      <w:rFonts w:ascii="Calibri" w:hAnsi="Calibri" w:cs="Calibri"/>
                      <w:color w:val="000000"/>
                    </w:rPr>
                  </w:pPr>
                  <w:r>
                    <w:rPr>
                      <w:rFonts w:ascii="Calibri" w:hAnsi="Calibri" w:cs="Calibri"/>
                      <w:color w:val="000000"/>
                    </w:rPr>
                    <w:t>GRU</w:t>
                  </w:r>
                </w:p>
              </w:tc>
              <w:tc>
                <w:tcPr>
                  <w:tcW w:w="1381" w:type="dxa"/>
                  <w:tcBorders>
                    <w:top w:val="nil"/>
                    <w:left w:val="nil"/>
                    <w:bottom w:val="single" w:sz="8" w:space="0" w:color="auto"/>
                    <w:right w:val="single" w:sz="4" w:space="0" w:color="auto"/>
                  </w:tcBorders>
                  <w:shd w:val="clear" w:color="auto" w:fill="auto"/>
                  <w:noWrap/>
                  <w:vAlign w:val="bottom"/>
                  <w:hideMark/>
                </w:tcPr>
                <w:p w14:paraId="16853F5A" w14:textId="4686BB8B" w:rsidR="003E2A93" w:rsidRPr="00320DE5" w:rsidRDefault="00667871" w:rsidP="003E2A93">
                  <w:pPr>
                    <w:jc w:val="center"/>
                    <w:rPr>
                      <w:rFonts w:ascii="Calibri" w:hAnsi="Calibri" w:cs="Calibri"/>
                      <w:color w:val="000000"/>
                    </w:rPr>
                  </w:pPr>
                  <w:r>
                    <w:rPr>
                      <w:rFonts w:ascii="Calibri" w:hAnsi="Calibri" w:cs="Calibri"/>
                      <w:color w:val="000000"/>
                    </w:rPr>
                    <w:t>0.9</w:t>
                  </w:r>
                  <w:r w:rsidR="003E2A93" w:rsidRPr="00320DE5">
                    <w:rPr>
                      <w:rFonts w:ascii="Calibri" w:hAnsi="Calibri" w:cs="Calibri"/>
                      <w:color w:val="000000"/>
                    </w:rPr>
                    <w:t>%</w:t>
                  </w:r>
                </w:p>
              </w:tc>
              <w:tc>
                <w:tcPr>
                  <w:tcW w:w="4757" w:type="dxa"/>
                  <w:tcBorders>
                    <w:top w:val="nil"/>
                    <w:left w:val="nil"/>
                    <w:bottom w:val="single" w:sz="8" w:space="0" w:color="auto"/>
                    <w:right w:val="single" w:sz="8" w:space="0" w:color="auto"/>
                  </w:tcBorders>
                  <w:shd w:val="clear" w:color="auto" w:fill="auto"/>
                  <w:vAlign w:val="bottom"/>
                  <w:hideMark/>
                </w:tcPr>
                <w:p w14:paraId="10DC1187" w14:textId="177FD8E5" w:rsidR="003E2A93" w:rsidRPr="00320DE5" w:rsidRDefault="00667871" w:rsidP="003E2A93">
                  <w:pPr>
                    <w:jc w:val="center"/>
                    <w:rPr>
                      <w:rFonts w:ascii="Calibri" w:hAnsi="Calibri" w:cs="Calibri"/>
                      <w:color w:val="000000"/>
                    </w:rPr>
                  </w:pPr>
                  <w:r>
                    <w:rPr>
                      <w:rFonts w:ascii="Calibri" w:hAnsi="Calibri" w:cs="Calibri"/>
                      <w:color w:val="000000"/>
                    </w:rPr>
                    <w:t>Both accuracy and validation accuracy were very low</w:t>
                  </w:r>
                </w:p>
              </w:tc>
            </w:tr>
          </w:tbl>
          <w:p w14:paraId="4A1F0C3F" w14:textId="483FF25A" w:rsidR="00EC006F" w:rsidRDefault="00EC006F" w:rsidP="0036545B">
            <w:pPr>
              <w:ind w:left="36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4147E0" w14:textId="77777777" w:rsidR="0015511B" w:rsidRDefault="0015511B" w:rsidP="0036545B">
            <w:pPr>
              <w:ind w:left="36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DA7F79" w14:textId="77777777" w:rsidR="000F1CE4" w:rsidRPr="000F1CE4" w:rsidRDefault="007477C9" w:rsidP="008C622F">
            <w:pPr>
              <w:pStyle w:val="ListParagraph"/>
              <w:numPr>
                <w:ilvl w:val="0"/>
                <w:numId w:val="5"/>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77C9">
              <w:t>We decided FastText as the final model.</w:t>
            </w:r>
            <w:r w:rsidR="000F1CE4">
              <w:t xml:space="preserve"> This is a supervised classifier and</w:t>
            </w:r>
            <w:r w:rsidRPr="007477C9">
              <w:t xml:space="preserve"> is an open-source, free, lightweight that allows users to learn text representations and text classifiers. It works on standard, generic hardware. </w:t>
            </w:r>
          </w:p>
          <w:p w14:paraId="46C64548" w14:textId="4DF94388" w:rsidR="007477C9" w:rsidRPr="00B23E29" w:rsidRDefault="007477C9" w:rsidP="008C622F">
            <w:pPr>
              <w:pStyle w:val="ListParagraph"/>
              <w:numPr>
                <w:ilvl w:val="0"/>
                <w:numId w:val="5"/>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In order to preprocess FastText requires </w:t>
            </w:r>
            <w:r w:rsidR="000F1CE4" w:rsidRPr="000F1CE4">
              <w:rPr>
                <w:b/>
                <w:bCs/>
                <w:i/>
                <w:iCs/>
              </w:rPr>
              <w:t>__label__</w:t>
            </w:r>
            <w:r w:rsidR="000F1CE4">
              <w:t xml:space="preserve"> on each target value to train a model.</w:t>
            </w:r>
          </w:p>
          <w:p w14:paraId="7D0A762B" w14:textId="4E1F148C" w:rsidR="000F1CE4" w:rsidRPr="00B23E29" w:rsidRDefault="000F1CE4" w:rsidP="008C622F">
            <w:pPr>
              <w:pStyle w:val="ListParagraph"/>
              <w:numPr>
                <w:ilvl w:val="0"/>
                <w:numId w:val="5"/>
              </w:numPr>
              <w:rPr>
                <w:i/>
                <w:iCs/>
              </w:rPr>
            </w:pPr>
            <w:r>
              <w:t xml:space="preserve">To improve the performance, we did some hyperparameter tuning with </w:t>
            </w:r>
            <w:r w:rsidRPr="00B23E29">
              <w:rPr>
                <w:b/>
                <w:bCs/>
                <w:i/>
                <w:iCs/>
                <w:u w:val="single"/>
              </w:rPr>
              <w:t>wordNgrams</w:t>
            </w:r>
            <w:r w:rsidRPr="00B23E29">
              <w:rPr>
                <w:i/>
                <w:iCs/>
              </w:rPr>
              <w:t xml:space="preserve"> </w:t>
            </w:r>
            <w:r>
              <w:t xml:space="preserve">and </w:t>
            </w:r>
            <w:r w:rsidRPr="00B23E29">
              <w:rPr>
                <w:b/>
                <w:bCs/>
                <w:i/>
                <w:iCs/>
                <w:u w:val="single"/>
              </w:rPr>
              <w:t>epoch</w:t>
            </w:r>
            <w:r w:rsidRPr="00B23E29">
              <w:rPr>
                <w:i/>
                <w:iCs/>
              </w:rPr>
              <w:t>.</w:t>
            </w:r>
          </w:p>
          <w:p w14:paraId="44C0D866" w14:textId="2DA735A6" w:rsidR="000F1CE4" w:rsidRPr="00B23E29" w:rsidRDefault="000F1CE4" w:rsidP="008C622F">
            <w:pPr>
              <w:pStyle w:val="ListParagraph"/>
              <w:numPr>
                <w:ilvl w:val="0"/>
                <w:numId w:val="5"/>
              </w:numPr>
              <w:rPr>
                <w:i/>
                <w:iCs/>
              </w:rPr>
            </w:pPr>
            <w:r>
              <w:t xml:space="preserve">As the dataset was small and </w:t>
            </w:r>
            <w:r w:rsidR="00D574CF">
              <w:t>it’s</w:t>
            </w:r>
            <w:r>
              <w:t xml:space="preserve"> difficult to </w:t>
            </w:r>
            <w:r w:rsidR="00D574CF">
              <w:t>up sample</w:t>
            </w:r>
            <w:r>
              <w:t xml:space="preserve"> </w:t>
            </w:r>
            <w:r w:rsidR="00D574CF">
              <w:t>the</w:t>
            </w:r>
            <w:r>
              <w:t xml:space="preserve"> text data, we did validate the performance of our model on both the test and with the whole dataset. It performed well with very high precision and recall.</w:t>
            </w:r>
          </w:p>
          <w:p w14:paraId="4BB43A3D" w14:textId="0AF03484" w:rsidR="00B23E29" w:rsidRDefault="00B23E29" w:rsidP="00B23E29">
            <w:pPr>
              <w:rPr>
                <w:i/>
                <w:iCs/>
              </w:rPr>
            </w:pPr>
          </w:p>
          <w:p w14:paraId="3C1B6A12" w14:textId="24C3FF61" w:rsidR="00B23E29" w:rsidRPr="00B23E29" w:rsidRDefault="00326E74" w:rsidP="00326E74">
            <w:pPr>
              <w:pStyle w:val="Heading4"/>
              <w:jc w:val="left"/>
            </w:pPr>
            <w:r>
              <w:t xml:space="preserve">    </w:t>
            </w:r>
            <w:r w:rsidR="00B23E29">
              <w:t>Model Details</w:t>
            </w:r>
            <w:r w:rsidR="00F0775D">
              <w:t>:</w:t>
            </w:r>
          </w:p>
          <w:p w14:paraId="712259C7" w14:textId="4DDB124A" w:rsidR="00B23E29" w:rsidRDefault="00B23E29" w:rsidP="00B23E29">
            <w:pPr>
              <w:pStyle w:val="ListParagraph"/>
              <w:ind w:left="360"/>
              <w:rPr>
                <w:i/>
                <w:iCs/>
              </w:rPr>
            </w:pPr>
          </w:p>
          <w:p w14:paraId="25413C7D" w14:textId="77777777" w:rsidR="004402D5" w:rsidRDefault="004402D5" w:rsidP="008C622F">
            <w:pPr>
              <w:pStyle w:val="ListParagraph"/>
              <w:numPr>
                <w:ilvl w:val="0"/>
                <w:numId w:val="6"/>
              </w:numPr>
            </w:pPr>
            <w:r w:rsidRPr="004402D5">
              <w:rPr>
                <w:b/>
                <w:bCs/>
              </w:rPr>
              <w:t>Preparation</w:t>
            </w:r>
            <w:r>
              <w:t>:</w:t>
            </w:r>
          </w:p>
          <w:p w14:paraId="52BA533D" w14:textId="77777777" w:rsidR="004402D5" w:rsidRDefault="004402D5" w:rsidP="008C622F">
            <w:pPr>
              <w:pStyle w:val="ListParagraph"/>
              <w:numPr>
                <w:ilvl w:val="0"/>
                <w:numId w:val="7"/>
              </w:numPr>
            </w:pPr>
            <w:r>
              <w:t>Fastest expect “_label_” in column, added same in target column.</w:t>
            </w:r>
          </w:p>
          <w:p w14:paraId="51181E1B" w14:textId="77777777" w:rsidR="004402D5" w:rsidRDefault="004402D5" w:rsidP="008C622F">
            <w:pPr>
              <w:pStyle w:val="ListParagraph"/>
              <w:numPr>
                <w:ilvl w:val="0"/>
                <w:numId w:val="7"/>
              </w:numPr>
            </w:pPr>
            <w:r>
              <w:t xml:space="preserve">Saved data as text file </w:t>
            </w:r>
          </w:p>
          <w:p w14:paraId="651B1423" w14:textId="7380088B" w:rsidR="004402D5" w:rsidRDefault="004402D5" w:rsidP="008C622F">
            <w:pPr>
              <w:pStyle w:val="ListParagraph"/>
              <w:numPr>
                <w:ilvl w:val="0"/>
                <w:numId w:val="7"/>
              </w:numPr>
            </w:pPr>
            <w:r>
              <w:t>Splitting data into test and train in ratio of 20:80</w:t>
            </w:r>
          </w:p>
          <w:p w14:paraId="11D4BF2D" w14:textId="77777777" w:rsidR="001D0628" w:rsidRPr="001D0628" w:rsidRDefault="001D0628" w:rsidP="001D0628">
            <w:pPr>
              <w:pStyle w:val="ListParagraph"/>
              <w:ind w:left="1440"/>
            </w:pPr>
          </w:p>
          <w:p w14:paraId="4B3077C6" w14:textId="4C03DFBB" w:rsidR="00094A8A" w:rsidRPr="00094A8A" w:rsidRDefault="00094A8A" w:rsidP="008C622F">
            <w:pPr>
              <w:pStyle w:val="ListParagraph"/>
              <w:numPr>
                <w:ilvl w:val="0"/>
                <w:numId w:val="6"/>
              </w:numPr>
              <w:rPr>
                <w:b/>
                <w:bCs/>
              </w:rPr>
            </w:pPr>
            <w:r w:rsidRPr="00094A8A">
              <w:rPr>
                <w:b/>
                <w:bCs/>
              </w:rPr>
              <w:t>Model:</w:t>
            </w:r>
          </w:p>
          <w:p w14:paraId="2684A62F" w14:textId="7E1EC61F" w:rsidR="004402D5" w:rsidRDefault="004402D5" w:rsidP="008C622F">
            <w:pPr>
              <w:pStyle w:val="ListParagraph"/>
              <w:numPr>
                <w:ilvl w:val="0"/>
                <w:numId w:val="8"/>
              </w:numPr>
            </w:pPr>
            <w:r w:rsidRPr="004402D5">
              <w:t>fasttext.train_supervised('fastext.datas-fasttext-train.txt', wordNgrams = 2, epoch=75)</w:t>
            </w:r>
          </w:p>
          <w:p w14:paraId="7321CB83" w14:textId="66DFDD81" w:rsidR="004402D5" w:rsidRPr="00B23E29" w:rsidRDefault="00B23E29" w:rsidP="008C622F">
            <w:pPr>
              <w:pStyle w:val="ListParagraph"/>
              <w:numPr>
                <w:ilvl w:val="0"/>
                <w:numId w:val="8"/>
              </w:numPr>
            </w:pPr>
            <w:r>
              <w:t xml:space="preserve">Score: </w:t>
            </w:r>
            <w:r w:rsidRPr="00B23E29">
              <w:t>(340, 0.9970588235294118, 0.9970588235294118)</w:t>
            </w:r>
          </w:p>
          <w:p w14:paraId="73639FF7" w14:textId="54B13132" w:rsidR="004402D5" w:rsidRDefault="004402D5" w:rsidP="004402D5"/>
          <w:p w14:paraId="3B0CF0BF" w14:textId="77777777" w:rsidR="006B2924" w:rsidRDefault="006B2924" w:rsidP="006B2924">
            <w:pPr>
              <w:pStyle w:val="Heading4"/>
              <w:ind w:left="720"/>
              <w:jc w:val="left"/>
            </w:pPr>
            <w:bookmarkStart w:id="3" w:name="_Hlk69222652"/>
          </w:p>
          <w:p w14:paraId="70B31E19" w14:textId="249F4D48" w:rsidR="000F1CE4" w:rsidRDefault="00326E74" w:rsidP="00326E74">
            <w:pPr>
              <w:pStyle w:val="Heading4"/>
              <w:jc w:val="left"/>
            </w:pPr>
            <w:r>
              <w:t xml:space="preserve">   </w:t>
            </w:r>
            <w:r w:rsidR="00F0775D">
              <w:t>Model Success:</w:t>
            </w:r>
          </w:p>
          <w:p w14:paraId="0EC4CA2C" w14:textId="77777777" w:rsidR="00F0775D" w:rsidRPr="00F0775D" w:rsidRDefault="00F0775D" w:rsidP="00F0775D"/>
          <w:p w14:paraId="3CDA897C" w14:textId="0AE97777" w:rsidR="000F1CE4" w:rsidRDefault="000F1CE4" w:rsidP="000F1CE4">
            <w:pPr>
              <w:pStyle w:val="ListParagraph"/>
              <w:ind w:left="360"/>
            </w:pPr>
            <w:r>
              <w:t xml:space="preserve"> </w:t>
            </w:r>
            <w:r w:rsidR="00F0775D">
              <w:t>Here is the classification report attached which clearly indicates that FastText is the right model to choose.</w:t>
            </w:r>
          </w:p>
          <w:p w14:paraId="3998D05F" w14:textId="367E9292" w:rsidR="00F0775D" w:rsidRDefault="00F0775D" w:rsidP="000F1CE4">
            <w:pPr>
              <w:pStyle w:val="ListParagraph"/>
              <w:ind w:left="360"/>
            </w:pPr>
          </w:p>
          <w:p w14:paraId="6D8B83CE" w14:textId="5BBCA310" w:rsidR="000F1CE4" w:rsidRPr="001D0628" w:rsidRDefault="00326E74" w:rsidP="001D0628">
            <w:pPr>
              <w:pStyle w:val="ListParagraph"/>
              <w:ind w:left="360"/>
            </w:pPr>
            <w:r>
              <w:lastRenderedPageBreak/>
              <w:t xml:space="preserve">           </w:t>
            </w:r>
            <w:r w:rsidR="00F0775D">
              <w:rPr>
                <w:noProof/>
              </w:rPr>
              <w:drawing>
                <wp:inline distT="0" distB="0" distL="0" distR="0" wp14:anchorId="461815D4" wp14:editId="250A3AC3">
                  <wp:extent cx="4562475" cy="2409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62475" cy="2409825"/>
                          </a:xfrm>
                          <a:prstGeom prst="rect">
                            <a:avLst/>
                          </a:prstGeom>
                        </pic:spPr>
                      </pic:pic>
                    </a:graphicData>
                  </a:graphic>
                </wp:inline>
              </w:drawing>
            </w:r>
          </w:p>
          <w:bookmarkEnd w:id="3"/>
          <w:p w14:paraId="514C5855" w14:textId="77777777" w:rsidR="00EC006F" w:rsidRDefault="00EC006F" w:rsidP="000F1CE4">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8A1952" w14:textId="76C13869" w:rsidR="00FE12FD" w:rsidRPr="00FE12FD" w:rsidRDefault="00514D2F" w:rsidP="007477C9">
            <w:pPr>
              <w:rPr>
                <w:sz w:val="20"/>
                <w:szCs w:val="20"/>
              </w:rPr>
            </w:pPr>
            <w:r>
              <w:rPr>
                <w:sz w:val="20"/>
                <w:szCs w:val="20"/>
              </w:rPr>
              <w:t>It’s clear that our model has performed very well in case of positively identifying all cate</w:t>
            </w:r>
            <w:r w:rsidR="00CA39C2">
              <w:rPr>
                <w:sz w:val="20"/>
                <w:szCs w:val="20"/>
              </w:rPr>
              <w:t>gories of target label.</w:t>
            </w:r>
          </w:p>
        </w:tc>
      </w:tr>
    </w:tbl>
    <w:p w14:paraId="1D1B6A79" w14:textId="77301337" w:rsidR="000077D2" w:rsidRDefault="000077D2" w:rsidP="000077D2">
      <w:pPr>
        <w:pStyle w:val="Heading4"/>
        <w:ind w:left="720"/>
        <w:jc w:val="left"/>
      </w:pPr>
      <w:r>
        <w:lastRenderedPageBreak/>
        <w:t xml:space="preserve">    </w:t>
      </w:r>
    </w:p>
    <w:p w14:paraId="0A5E1F0B" w14:textId="77777777" w:rsidR="009E67F5" w:rsidRPr="009E67F5" w:rsidRDefault="009E67F5" w:rsidP="009E67F5"/>
    <w:p w14:paraId="7B8710E8" w14:textId="6EFD2EB1" w:rsidR="000077D2" w:rsidRDefault="000077D2" w:rsidP="008C622F">
      <w:pPr>
        <w:pStyle w:val="Heading4"/>
        <w:numPr>
          <w:ilvl w:val="0"/>
          <w:numId w:val="17"/>
        </w:numPr>
        <w:jc w:val="left"/>
      </w:pPr>
      <w:r>
        <w:t xml:space="preserve">Comparison to Benchmark: </w:t>
      </w:r>
    </w:p>
    <w:p w14:paraId="01F53D42" w14:textId="2AAB1191" w:rsidR="000077D2" w:rsidRDefault="000077D2" w:rsidP="000077D2">
      <w:pPr>
        <w:pStyle w:val="ListParagraph"/>
        <w:ind w:left="1440"/>
        <w:jc w:val="both"/>
      </w:pPr>
    </w:p>
    <w:p w14:paraId="527B20A3" w14:textId="6D011C8C" w:rsidR="00514D2F" w:rsidRDefault="000077D2" w:rsidP="00046649">
      <w:pPr>
        <w:pStyle w:val="ListParagraph"/>
        <w:ind w:left="1440"/>
        <w:jc w:val="both"/>
      </w:pPr>
      <w:r>
        <w:t>The target was to reach 90% with good precision and recall with a model. With FastText we have achieved more than that and even though for __</w:t>
      </w:r>
      <w:r w:rsidR="00353B99">
        <w:t>label__III</w:t>
      </w:r>
      <w:r>
        <w:t xml:space="preserve"> precision could be bit better but as it has performed very well with others, </w:t>
      </w:r>
      <w:r w:rsidR="00353B99">
        <w:t>we can wind up saying</w:t>
      </w:r>
      <w:r>
        <w:t xml:space="preserve"> FastText has very well </w:t>
      </w:r>
      <w:r w:rsidR="00353B99">
        <w:t>set the standard here and may be exceeded the benchmark we set as a team</w:t>
      </w:r>
      <w:r w:rsidR="00514D2F">
        <w:t>.</w:t>
      </w:r>
    </w:p>
    <w:p w14:paraId="0A898916" w14:textId="595CD626" w:rsidR="00514D2F" w:rsidRDefault="00514D2F" w:rsidP="00514D2F">
      <w:pPr>
        <w:pStyle w:val="ListParagraph"/>
        <w:ind w:left="1440"/>
        <w:jc w:val="both"/>
      </w:pPr>
    </w:p>
    <w:p w14:paraId="599062BE" w14:textId="77777777" w:rsidR="00514D2F" w:rsidRDefault="00514D2F" w:rsidP="00514D2F">
      <w:pPr>
        <w:pStyle w:val="ListParagraph"/>
        <w:ind w:left="1440"/>
        <w:jc w:val="both"/>
      </w:pPr>
    </w:p>
    <w:p w14:paraId="3FF44ECE" w14:textId="0B6EAD4A" w:rsidR="000557BC" w:rsidRDefault="000557BC" w:rsidP="008C622F">
      <w:pPr>
        <w:pStyle w:val="Heading4"/>
        <w:numPr>
          <w:ilvl w:val="0"/>
          <w:numId w:val="9"/>
        </w:numPr>
        <w:jc w:val="left"/>
        <w:rPr>
          <w:rFonts w:ascii="Times New Roman" w:hAnsi="Times New Roman"/>
          <w:b w:val="0"/>
          <w:color w:val="auto"/>
          <w:sz w:val="22"/>
          <w:szCs w:val="22"/>
        </w:rPr>
      </w:pPr>
      <w:r>
        <w:t>Chatbot</w:t>
      </w:r>
      <w:r w:rsidR="00AB5833">
        <w:t>:</w:t>
      </w:r>
      <w:r>
        <w:t xml:space="preserve"> </w:t>
      </w:r>
      <w:r w:rsidRPr="000557BC">
        <w:rPr>
          <w:rFonts w:ascii="Times New Roman" w:hAnsi="Times New Roman"/>
          <w:b w:val="0"/>
          <w:color w:val="auto"/>
          <w:sz w:val="22"/>
          <w:szCs w:val="22"/>
        </w:rPr>
        <w:t>A chatbot is a software application used to conduct an on-line chat conversation via text in lieu of providing direct contact with a live human agent. A chatbot is a type of software that can automate conversations and interact with people through messaging platforms</w:t>
      </w:r>
      <w:r>
        <w:rPr>
          <w:rFonts w:ascii="Times New Roman" w:hAnsi="Times New Roman"/>
          <w:b w:val="0"/>
          <w:color w:val="auto"/>
          <w:sz w:val="22"/>
          <w:szCs w:val="22"/>
        </w:rPr>
        <w:t>.</w:t>
      </w:r>
    </w:p>
    <w:p w14:paraId="2FFA9BDE" w14:textId="2DAF1634" w:rsidR="000557BC" w:rsidRDefault="000557BC" w:rsidP="000557BC">
      <w:pPr>
        <w:rPr>
          <w:rFonts w:asciiTheme="majorHAnsi" w:hAnsiTheme="majorHAnsi"/>
          <w:b/>
          <w:color w:val="476166" w:themeColor="accent1"/>
          <w:sz w:val="28"/>
          <w:szCs w:val="28"/>
        </w:rPr>
      </w:pPr>
      <w:r>
        <w:rPr>
          <w:rFonts w:asciiTheme="majorHAnsi" w:hAnsiTheme="majorHAnsi"/>
          <w:b/>
          <w:color w:val="476166" w:themeColor="accent1"/>
          <w:sz w:val="28"/>
          <w:szCs w:val="28"/>
        </w:rPr>
        <w:t xml:space="preserve">             </w:t>
      </w:r>
    </w:p>
    <w:p w14:paraId="30F3A25B" w14:textId="6B13BFEF" w:rsidR="000557BC" w:rsidRDefault="000557BC" w:rsidP="000557BC">
      <w:r>
        <w:t xml:space="preserve">           Our chatbot is mainly based on the below components:</w:t>
      </w:r>
    </w:p>
    <w:p w14:paraId="6FB71BAC" w14:textId="77777777" w:rsidR="000557BC" w:rsidRDefault="000557BC" w:rsidP="000557BC"/>
    <w:p w14:paraId="3B562DD3" w14:textId="0578950D" w:rsidR="000557BC" w:rsidRDefault="000557BC" w:rsidP="008C622F">
      <w:pPr>
        <w:pStyle w:val="ListParagraph"/>
        <w:numPr>
          <w:ilvl w:val="0"/>
          <w:numId w:val="25"/>
        </w:numPr>
      </w:pPr>
      <w:r>
        <w:t>Fasttext based model</w:t>
      </w:r>
    </w:p>
    <w:p w14:paraId="51BE9383" w14:textId="198E1660" w:rsidR="000557BC" w:rsidRDefault="000557BC" w:rsidP="008C622F">
      <w:pPr>
        <w:pStyle w:val="ListParagraph"/>
        <w:numPr>
          <w:ilvl w:val="0"/>
          <w:numId w:val="25"/>
        </w:numPr>
      </w:pPr>
      <w:r>
        <w:t>Flask based API</w:t>
      </w:r>
    </w:p>
    <w:p w14:paraId="13CE5245" w14:textId="565E4B0D" w:rsidR="000557BC" w:rsidRPr="000557BC" w:rsidRDefault="000557BC" w:rsidP="008C622F">
      <w:pPr>
        <w:pStyle w:val="ListParagraph"/>
        <w:numPr>
          <w:ilvl w:val="0"/>
          <w:numId w:val="25"/>
        </w:numPr>
      </w:pPr>
      <w:r>
        <w:t>Dot net Based UI component</w:t>
      </w:r>
    </w:p>
    <w:p w14:paraId="4AA377E6" w14:textId="2CC0A37C" w:rsidR="00F05966" w:rsidRDefault="000557BC" w:rsidP="000557BC">
      <w:pPr>
        <w:ind w:left="720"/>
      </w:pPr>
      <w:r>
        <w:t xml:space="preserve">       The details for model selection have already been discussed , the API and UI details have been discussed below</w:t>
      </w:r>
    </w:p>
    <w:p w14:paraId="3535BB28" w14:textId="1080CE25" w:rsidR="00D130FB" w:rsidRDefault="00D130FB" w:rsidP="00B35F28"/>
    <w:p w14:paraId="595F37DC" w14:textId="77777777" w:rsidR="008F1623" w:rsidRDefault="008F1623" w:rsidP="008C622F">
      <w:pPr>
        <w:pStyle w:val="Heading4"/>
        <w:numPr>
          <w:ilvl w:val="0"/>
          <w:numId w:val="9"/>
        </w:numPr>
        <w:jc w:val="left"/>
      </w:pPr>
      <w:r>
        <w:t>API Specifications:</w:t>
      </w:r>
    </w:p>
    <w:p w14:paraId="48D31F45" w14:textId="77777777" w:rsidR="008F1623" w:rsidRDefault="008F1623" w:rsidP="008F1623">
      <w:pPr>
        <w:pStyle w:val="Heading4"/>
        <w:ind w:left="720"/>
        <w:jc w:val="left"/>
      </w:pPr>
    </w:p>
    <w:p w14:paraId="325776C0" w14:textId="77777777" w:rsidR="008F1623" w:rsidRDefault="008F1623" w:rsidP="008C622F">
      <w:pPr>
        <w:pStyle w:val="Heading4"/>
        <w:numPr>
          <w:ilvl w:val="0"/>
          <w:numId w:val="21"/>
        </w:numPr>
        <w:jc w:val="left"/>
        <w:rPr>
          <w:rFonts w:asciiTheme="minorHAnsi" w:hAnsiTheme="minorHAnsi"/>
          <w:b w:val="0"/>
          <w:color w:val="auto"/>
          <w:sz w:val="22"/>
          <w:szCs w:val="22"/>
        </w:rPr>
      </w:pPr>
      <w:r w:rsidRPr="008F1623">
        <w:rPr>
          <w:rFonts w:asciiTheme="minorHAnsi" w:hAnsiTheme="minorHAnsi"/>
          <w:b w:val="0"/>
          <w:color w:val="auto"/>
          <w:sz w:val="22"/>
          <w:szCs w:val="22"/>
        </w:rPr>
        <w:t xml:space="preserve">We have </w:t>
      </w:r>
      <w:r>
        <w:rPr>
          <w:rFonts w:asciiTheme="minorHAnsi" w:hAnsiTheme="minorHAnsi"/>
          <w:b w:val="0"/>
          <w:color w:val="auto"/>
          <w:sz w:val="22"/>
          <w:szCs w:val="22"/>
        </w:rPr>
        <w:t>done POC for building the API over the model using Django Framework and Flask Frameworks of Python</w:t>
      </w:r>
    </w:p>
    <w:p w14:paraId="4DEAA9C1" w14:textId="77777777" w:rsidR="008F1623" w:rsidRDefault="008F1623" w:rsidP="008C622F">
      <w:pPr>
        <w:pStyle w:val="Heading4"/>
        <w:numPr>
          <w:ilvl w:val="0"/>
          <w:numId w:val="21"/>
        </w:numPr>
        <w:jc w:val="left"/>
        <w:rPr>
          <w:rFonts w:asciiTheme="minorHAnsi" w:hAnsiTheme="minorHAnsi"/>
          <w:b w:val="0"/>
          <w:color w:val="auto"/>
          <w:sz w:val="22"/>
          <w:szCs w:val="22"/>
        </w:rPr>
      </w:pPr>
      <w:r>
        <w:rPr>
          <w:rFonts w:asciiTheme="minorHAnsi" w:hAnsiTheme="minorHAnsi"/>
          <w:b w:val="0"/>
          <w:color w:val="auto"/>
          <w:sz w:val="22"/>
          <w:szCs w:val="22"/>
        </w:rPr>
        <w:t>The final API was done using Flask Framework. Django framework though it has good documentation support and wide array of utilities, we preferred Flask since it is easy to build and run the Restful Rest services</w:t>
      </w:r>
    </w:p>
    <w:p w14:paraId="2F0A2B0A" w14:textId="77777777" w:rsidR="008F1623" w:rsidRDefault="008F1623" w:rsidP="008F1623">
      <w:pPr>
        <w:pStyle w:val="Heading4"/>
        <w:ind w:left="1524"/>
        <w:jc w:val="left"/>
        <w:rPr>
          <w:rFonts w:asciiTheme="minorHAnsi" w:hAnsiTheme="minorHAnsi"/>
          <w:b w:val="0"/>
          <w:color w:val="auto"/>
          <w:sz w:val="22"/>
          <w:szCs w:val="22"/>
        </w:rPr>
      </w:pPr>
    </w:p>
    <w:tbl>
      <w:tblPr>
        <w:tblStyle w:val="GridTable4-Accent4"/>
        <w:tblpPr w:leftFromText="180" w:rightFromText="180" w:vertAnchor="text" w:horzAnchor="margin" w:tblpXSpec="right" w:tblpY="134"/>
        <w:tblW w:w="0" w:type="auto"/>
        <w:tblLook w:val="04A0" w:firstRow="1" w:lastRow="0" w:firstColumn="1" w:lastColumn="0" w:noHBand="0" w:noVBand="1"/>
      </w:tblPr>
      <w:tblGrid>
        <w:gridCol w:w="4818"/>
        <w:gridCol w:w="4818"/>
      </w:tblGrid>
      <w:tr w:rsidR="008F1623" w14:paraId="79BD7CA8" w14:textId="77777777" w:rsidTr="008F1623">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818" w:type="dxa"/>
          </w:tcPr>
          <w:p w14:paraId="370279D8" w14:textId="77777777" w:rsidR="008F1623" w:rsidRDefault="008F1623" w:rsidP="008F1623">
            <w:pPr>
              <w:pStyle w:val="Heading4"/>
              <w:jc w:val="left"/>
              <w:outlineLvl w:val="3"/>
              <w:rPr>
                <w:rFonts w:asciiTheme="minorHAnsi" w:hAnsiTheme="minorHAnsi"/>
                <w:b/>
                <w:color w:val="auto"/>
                <w:sz w:val="22"/>
                <w:szCs w:val="22"/>
              </w:rPr>
            </w:pPr>
          </w:p>
        </w:tc>
        <w:tc>
          <w:tcPr>
            <w:tcW w:w="4818" w:type="dxa"/>
          </w:tcPr>
          <w:p w14:paraId="75091D7F" w14:textId="77777777" w:rsidR="008F1623" w:rsidRDefault="008F1623" w:rsidP="008F1623">
            <w:pPr>
              <w:pStyle w:val="Heading4"/>
              <w:jc w:val="left"/>
              <w:outlineLvl w:val="3"/>
              <w:cnfStyle w:val="100000000000" w:firstRow="1" w:lastRow="0" w:firstColumn="0" w:lastColumn="0" w:oddVBand="0" w:evenVBand="0" w:oddHBand="0" w:evenHBand="0" w:firstRowFirstColumn="0" w:firstRowLastColumn="0" w:lastRowFirstColumn="0" w:lastRowLastColumn="0"/>
              <w:rPr>
                <w:rFonts w:asciiTheme="minorHAnsi" w:hAnsiTheme="minorHAnsi"/>
                <w:b/>
                <w:color w:val="auto"/>
                <w:sz w:val="22"/>
                <w:szCs w:val="22"/>
              </w:rPr>
            </w:pPr>
          </w:p>
        </w:tc>
      </w:tr>
      <w:tr w:rsidR="008F1623" w14:paraId="0F24DC2D" w14:textId="77777777" w:rsidTr="008F162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818" w:type="dxa"/>
          </w:tcPr>
          <w:p w14:paraId="75642C0B" w14:textId="1F2BB028" w:rsidR="008F1623" w:rsidRPr="008F1623" w:rsidRDefault="008F1623" w:rsidP="008F1623">
            <w:pPr>
              <w:pStyle w:val="Heading4"/>
              <w:jc w:val="left"/>
              <w:outlineLvl w:val="3"/>
              <w:rPr>
                <w:rFonts w:asciiTheme="minorHAnsi" w:hAnsiTheme="minorHAnsi"/>
                <w:b/>
                <w:i/>
                <w:iCs/>
                <w:color w:val="auto"/>
                <w:sz w:val="22"/>
                <w:szCs w:val="22"/>
              </w:rPr>
            </w:pPr>
            <w:r>
              <w:rPr>
                <w:rFonts w:asciiTheme="minorHAnsi" w:hAnsiTheme="minorHAnsi"/>
                <w:b/>
                <w:i/>
                <w:iCs/>
                <w:color w:val="auto"/>
                <w:sz w:val="22"/>
                <w:szCs w:val="22"/>
              </w:rPr>
              <w:t>HTTP Method</w:t>
            </w:r>
          </w:p>
        </w:tc>
        <w:tc>
          <w:tcPr>
            <w:tcW w:w="4818" w:type="dxa"/>
          </w:tcPr>
          <w:p w14:paraId="1EFA9B4F" w14:textId="263289F9" w:rsidR="008F1623" w:rsidRDefault="008F1623" w:rsidP="008F1623">
            <w:pPr>
              <w:pStyle w:val="Heading4"/>
              <w:jc w:val="left"/>
              <w:outlineLvl w:val="3"/>
              <w:cnfStyle w:val="000000100000" w:firstRow="0" w:lastRow="0" w:firstColumn="0" w:lastColumn="0" w:oddVBand="0" w:evenVBand="0" w:oddHBand="1" w:evenHBand="0" w:firstRowFirstColumn="0" w:firstRowLastColumn="0" w:lastRowFirstColumn="0" w:lastRowLastColumn="0"/>
              <w:rPr>
                <w:rFonts w:asciiTheme="minorHAnsi" w:hAnsiTheme="minorHAnsi"/>
                <w:b w:val="0"/>
                <w:color w:val="auto"/>
                <w:sz w:val="22"/>
                <w:szCs w:val="22"/>
              </w:rPr>
            </w:pPr>
            <w:r>
              <w:rPr>
                <w:rFonts w:asciiTheme="minorHAnsi" w:hAnsiTheme="minorHAnsi"/>
                <w:b w:val="0"/>
                <w:color w:val="auto"/>
                <w:sz w:val="22"/>
                <w:szCs w:val="22"/>
              </w:rPr>
              <w:t>POST</w:t>
            </w:r>
          </w:p>
        </w:tc>
      </w:tr>
      <w:tr w:rsidR="008F1623" w14:paraId="0B942998" w14:textId="77777777" w:rsidTr="008F1623">
        <w:trPr>
          <w:trHeight w:val="259"/>
        </w:trPr>
        <w:tc>
          <w:tcPr>
            <w:cnfStyle w:val="001000000000" w:firstRow="0" w:lastRow="0" w:firstColumn="1" w:lastColumn="0" w:oddVBand="0" w:evenVBand="0" w:oddHBand="0" w:evenHBand="0" w:firstRowFirstColumn="0" w:firstRowLastColumn="0" w:lastRowFirstColumn="0" w:lastRowLastColumn="0"/>
            <w:tcW w:w="4818" w:type="dxa"/>
          </w:tcPr>
          <w:p w14:paraId="141F5FD9" w14:textId="01D08D0E" w:rsidR="008F1623" w:rsidRDefault="008F1623" w:rsidP="008F1623">
            <w:pPr>
              <w:pStyle w:val="Heading4"/>
              <w:jc w:val="left"/>
              <w:outlineLvl w:val="3"/>
              <w:rPr>
                <w:rFonts w:asciiTheme="minorHAnsi" w:hAnsiTheme="minorHAnsi"/>
                <w:b/>
                <w:color w:val="auto"/>
                <w:sz w:val="22"/>
                <w:szCs w:val="22"/>
              </w:rPr>
            </w:pPr>
            <w:r>
              <w:rPr>
                <w:rFonts w:asciiTheme="minorHAnsi" w:hAnsiTheme="minorHAnsi"/>
                <w:b/>
                <w:color w:val="auto"/>
                <w:sz w:val="22"/>
                <w:szCs w:val="22"/>
              </w:rPr>
              <w:t>Query Param</w:t>
            </w:r>
          </w:p>
        </w:tc>
        <w:tc>
          <w:tcPr>
            <w:tcW w:w="4818" w:type="dxa"/>
          </w:tcPr>
          <w:p w14:paraId="12ACD5D6" w14:textId="69774652" w:rsidR="008F1623" w:rsidRDefault="00446A21" w:rsidP="008F1623">
            <w:pPr>
              <w:pStyle w:val="Heading4"/>
              <w:jc w:val="left"/>
              <w:outlineLvl w:val="3"/>
              <w:cnfStyle w:val="000000000000" w:firstRow="0" w:lastRow="0" w:firstColumn="0" w:lastColumn="0" w:oddVBand="0" w:evenVBand="0" w:oddHBand="0" w:evenHBand="0" w:firstRowFirstColumn="0" w:firstRowLastColumn="0" w:lastRowFirstColumn="0" w:lastRowLastColumn="0"/>
              <w:rPr>
                <w:rFonts w:asciiTheme="minorHAnsi" w:hAnsiTheme="minorHAnsi"/>
                <w:b w:val="0"/>
                <w:color w:val="auto"/>
                <w:sz w:val="22"/>
                <w:szCs w:val="22"/>
              </w:rPr>
            </w:pPr>
            <w:r>
              <w:rPr>
                <w:rFonts w:asciiTheme="minorHAnsi" w:hAnsiTheme="minorHAnsi"/>
                <w:b w:val="0"/>
                <w:color w:val="auto"/>
                <w:sz w:val="22"/>
                <w:szCs w:val="22"/>
              </w:rPr>
              <w:t>Q</w:t>
            </w:r>
            <w:r w:rsidR="008F1623">
              <w:rPr>
                <w:rFonts w:asciiTheme="minorHAnsi" w:hAnsiTheme="minorHAnsi"/>
                <w:b w:val="0"/>
                <w:color w:val="auto"/>
                <w:sz w:val="22"/>
                <w:szCs w:val="22"/>
              </w:rPr>
              <w:t>uery</w:t>
            </w:r>
            <w:r>
              <w:rPr>
                <w:rFonts w:asciiTheme="minorHAnsi" w:hAnsiTheme="minorHAnsi"/>
                <w:b w:val="0"/>
                <w:color w:val="auto"/>
                <w:sz w:val="22"/>
                <w:szCs w:val="22"/>
              </w:rPr>
              <w:t xml:space="preserve"> – pass the text as query element in the body as json</w:t>
            </w:r>
          </w:p>
        </w:tc>
      </w:tr>
      <w:tr w:rsidR="008F1623" w14:paraId="314EC736" w14:textId="77777777" w:rsidTr="008F162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818" w:type="dxa"/>
          </w:tcPr>
          <w:p w14:paraId="2C3A3E27" w14:textId="7F90C9A7" w:rsidR="008F1623" w:rsidRDefault="008F1623" w:rsidP="008F1623">
            <w:pPr>
              <w:pStyle w:val="Heading4"/>
              <w:jc w:val="left"/>
              <w:outlineLvl w:val="3"/>
              <w:rPr>
                <w:rFonts w:asciiTheme="minorHAnsi" w:hAnsiTheme="minorHAnsi"/>
                <w:b/>
                <w:color w:val="auto"/>
                <w:sz w:val="22"/>
                <w:szCs w:val="22"/>
              </w:rPr>
            </w:pPr>
            <w:r>
              <w:rPr>
                <w:rFonts w:asciiTheme="minorHAnsi" w:hAnsiTheme="minorHAnsi"/>
                <w:b/>
                <w:color w:val="auto"/>
                <w:sz w:val="22"/>
                <w:szCs w:val="22"/>
              </w:rPr>
              <w:t>Output Json element</w:t>
            </w:r>
          </w:p>
        </w:tc>
        <w:tc>
          <w:tcPr>
            <w:tcW w:w="4818" w:type="dxa"/>
          </w:tcPr>
          <w:p w14:paraId="516F2E44" w14:textId="56CB5CF3" w:rsidR="008F1623" w:rsidRDefault="008F1623" w:rsidP="008F1623">
            <w:pPr>
              <w:pStyle w:val="Heading4"/>
              <w:jc w:val="left"/>
              <w:outlineLvl w:val="3"/>
              <w:cnfStyle w:val="000000100000" w:firstRow="0" w:lastRow="0" w:firstColumn="0" w:lastColumn="0" w:oddVBand="0" w:evenVBand="0" w:oddHBand="1" w:evenHBand="0" w:firstRowFirstColumn="0" w:firstRowLastColumn="0" w:lastRowFirstColumn="0" w:lastRowLastColumn="0"/>
              <w:rPr>
                <w:rFonts w:asciiTheme="minorHAnsi" w:hAnsiTheme="minorHAnsi"/>
                <w:b w:val="0"/>
                <w:color w:val="auto"/>
                <w:sz w:val="22"/>
                <w:szCs w:val="22"/>
              </w:rPr>
            </w:pPr>
            <w:r>
              <w:rPr>
                <w:rFonts w:asciiTheme="minorHAnsi" w:hAnsiTheme="minorHAnsi"/>
                <w:b w:val="0"/>
                <w:color w:val="auto"/>
                <w:sz w:val="22"/>
                <w:szCs w:val="22"/>
              </w:rPr>
              <w:t>potential</w:t>
            </w:r>
            <w:r w:rsidR="00446A21">
              <w:rPr>
                <w:rFonts w:asciiTheme="minorHAnsi" w:hAnsiTheme="minorHAnsi"/>
                <w:b w:val="0"/>
                <w:color w:val="auto"/>
                <w:sz w:val="22"/>
                <w:szCs w:val="22"/>
              </w:rPr>
              <w:t>AccidentLevel – output level</w:t>
            </w:r>
          </w:p>
        </w:tc>
      </w:tr>
      <w:tr w:rsidR="00446A21" w14:paraId="4D42099A" w14:textId="77777777" w:rsidTr="008F1623">
        <w:trPr>
          <w:trHeight w:val="259"/>
        </w:trPr>
        <w:tc>
          <w:tcPr>
            <w:cnfStyle w:val="001000000000" w:firstRow="0" w:lastRow="0" w:firstColumn="1" w:lastColumn="0" w:oddVBand="0" w:evenVBand="0" w:oddHBand="0" w:evenHBand="0" w:firstRowFirstColumn="0" w:firstRowLastColumn="0" w:lastRowFirstColumn="0" w:lastRowLastColumn="0"/>
            <w:tcW w:w="4818" w:type="dxa"/>
          </w:tcPr>
          <w:p w14:paraId="70A01B34" w14:textId="62E10EE8" w:rsidR="00446A21" w:rsidRDefault="00446A21" w:rsidP="008F1623">
            <w:pPr>
              <w:pStyle w:val="Heading4"/>
              <w:jc w:val="left"/>
              <w:outlineLvl w:val="3"/>
              <w:rPr>
                <w:rFonts w:asciiTheme="minorHAnsi" w:hAnsiTheme="minorHAnsi"/>
                <w:b/>
                <w:color w:val="auto"/>
                <w:sz w:val="22"/>
                <w:szCs w:val="22"/>
              </w:rPr>
            </w:pPr>
            <w:r>
              <w:rPr>
                <w:rFonts w:asciiTheme="minorHAnsi" w:hAnsiTheme="minorHAnsi"/>
                <w:b/>
                <w:color w:val="auto"/>
                <w:sz w:val="22"/>
                <w:szCs w:val="22"/>
              </w:rPr>
              <w:t>App Class</w:t>
            </w:r>
          </w:p>
        </w:tc>
        <w:tc>
          <w:tcPr>
            <w:tcW w:w="4818" w:type="dxa"/>
          </w:tcPr>
          <w:p w14:paraId="49409286" w14:textId="09F57AC1" w:rsidR="00446A21" w:rsidRDefault="00446A21" w:rsidP="008F1623">
            <w:pPr>
              <w:pStyle w:val="Heading4"/>
              <w:jc w:val="left"/>
              <w:outlineLvl w:val="3"/>
              <w:cnfStyle w:val="000000000000" w:firstRow="0" w:lastRow="0" w:firstColumn="0" w:lastColumn="0" w:oddVBand="0" w:evenVBand="0" w:oddHBand="0" w:evenHBand="0" w:firstRowFirstColumn="0" w:firstRowLastColumn="0" w:lastRowFirstColumn="0" w:lastRowLastColumn="0"/>
              <w:rPr>
                <w:rFonts w:asciiTheme="minorHAnsi" w:hAnsiTheme="minorHAnsi"/>
                <w:b w:val="0"/>
                <w:color w:val="auto"/>
                <w:sz w:val="22"/>
                <w:szCs w:val="22"/>
              </w:rPr>
            </w:pPr>
            <w:r>
              <w:rPr>
                <w:rFonts w:asciiTheme="minorHAnsi" w:hAnsiTheme="minorHAnsi"/>
                <w:b w:val="0"/>
                <w:color w:val="auto"/>
                <w:sz w:val="22"/>
                <w:szCs w:val="22"/>
              </w:rPr>
              <w:t>App.py</w:t>
            </w:r>
          </w:p>
        </w:tc>
      </w:tr>
      <w:tr w:rsidR="00446A21" w14:paraId="29EC8A09" w14:textId="77777777" w:rsidTr="008F162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818" w:type="dxa"/>
          </w:tcPr>
          <w:p w14:paraId="69AA5C99" w14:textId="67EC9B85" w:rsidR="00446A21" w:rsidRDefault="00446A21" w:rsidP="008F1623">
            <w:pPr>
              <w:pStyle w:val="Heading4"/>
              <w:jc w:val="left"/>
              <w:outlineLvl w:val="3"/>
              <w:rPr>
                <w:rFonts w:asciiTheme="minorHAnsi" w:hAnsiTheme="minorHAnsi"/>
                <w:b/>
                <w:color w:val="auto"/>
                <w:sz w:val="22"/>
                <w:szCs w:val="22"/>
              </w:rPr>
            </w:pPr>
            <w:r>
              <w:rPr>
                <w:rFonts w:asciiTheme="minorHAnsi" w:hAnsiTheme="minorHAnsi"/>
                <w:b/>
                <w:color w:val="auto"/>
                <w:sz w:val="22"/>
                <w:szCs w:val="22"/>
              </w:rPr>
              <w:t>Model Class</w:t>
            </w:r>
          </w:p>
        </w:tc>
        <w:tc>
          <w:tcPr>
            <w:tcW w:w="4818" w:type="dxa"/>
          </w:tcPr>
          <w:p w14:paraId="47AF44BB" w14:textId="57BA4731" w:rsidR="00446A21" w:rsidRDefault="00446A21" w:rsidP="008F1623">
            <w:pPr>
              <w:pStyle w:val="Heading4"/>
              <w:jc w:val="left"/>
              <w:outlineLvl w:val="3"/>
              <w:cnfStyle w:val="000000100000" w:firstRow="0" w:lastRow="0" w:firstColumn="0" w:lastColumn="0" w:oddVBand="0" w:evenVBand="0" w:oddHBand="1" w:evenHBand="0" w:firstRowFirstColumn="0" w:firstRowLastColumn="0" w:lastRowFirstColumn="0" w:lastRowLastColumn="0"/>
              <w:rPr>
                <w:rFonts w:asciiTheme="minorHAnsi" w:hAnsiTheme="minorHAnsi"/>
                <w:b w:val="0"/>
                <w:color w:val="auto"/>
                <w:sz w:val="22"/>
                <w:szCs w:val="22"/>
              </w:rPr>
            </w:pPr>
            <w:r>
              <w:rPr>
                <w:rFonts w:asciiTheme="minorHAnsi" w:hAnsiTheme="minorHAnsi"/>
                <w:b w:val="0"/>
                <w:color w:val="auto"/>
                <w:sz w:val="22"/>
                <w:szCs w:val="22"/>
              </w:rPr>
              <w:t>Build_model.py</w:t>
            </w:r>
          </w:p>
        </w:tc>
      </w:tr>
      <w:tr w:rsidR="00446A21" w14:paraId="2BF75C61" w14:textId="77777777" w:rsidTr="008F1623">
        <w:trPr>
          <w:trHeight w:val="259"/>
        </w:trPr>
        <w:tc>
          <w:tcPr>
            <w:cnfStyle w:val="001000000000" w:firstRow="0" w:lastRow="0" w:firstColumn="1" w:lastColumn="0" w:oddVBand="0" w:evenVBand="0" w:oddHBand="0" w:evenHBand="0" w:firstRowFirstColumn="0" w:firstRowLastColumn="0" w:lastRowFirstColumn="0" w:lastRowLastColumn="0"/>
            <w:tcW w:w="4818" w:type="dxa"/>
          </w:tcPr>
          <w:p w14:paraId="71DB2E7C" w14:textId="1EA9CBFD" w:rsidR="00446A21" w:rsidRDefault="00446A21" w:rsidP="008F1623">
            <w:pPr>
              <w:pStyle w:val="Heading4"/>
              <w:jc w:val="left"/>
              <w:outlineLvl w:val="3"/>
              <w:rPr>
                <w:rFonts w:asciiTheme="minorHAnsi" w:hAnsiTheme="minorHAnsi"/>
                <w:b/>
                <w:color w:val="auto"/>
                <w:sz w:val="22"/>
                <w:szCs w:val="22"/>
              </w:rPr>
            </w:pPr>
            <w:r>
              <w:rPr>
                <w:rFonts w:asciiTheme="minorHAnsi" w:hAnsiTheme="minorHAnsi"/>
                <w:b/>
                <w:color w:val="auto"/>
                <w:sz w:val="22"/>
                <w:szCs w:val="22"/>
              </w:rPr>
              <w:t xml:space="preserve">Model saved as </w:t>
            </w:r>
          </w:p>
        </w:tc>
        <w:tc>
          <w:tcPr>
            <w:tcW w:w="4818" w:type="dxa"/>
          </w:tcPr>
          <w:p w14:paraId="00933F7D" w14:textId="5CF32D2C" w:rsidR="00446A21" w:rsidRDefault="00446A21" w:rsidP="008F1623">
            <w:pPr>
              <w:pStyle w:val="Heading4"/>
              <w:jc w:val="left"/>
              <w:outlineLvl w:val="3"/>
              <w:cnfStyle w:val="000000000000" w:firstRow="0" w:lastRow="0" w:firstColumn="0" w:lastColumn="0" w:oddVBand="0" w:evenVBand="0" w:oddHBand="0" w:evenHBand="0" w:firstRowFirstColumn="0" w:firstRowLastColumn="0" w:lastRowFirstColumn="0" w:lastRowLastColumn="0"/>
              <w:rPr>
                <w:rFonts w:asciiTheme="minorHAnsi" w:hAnsiTheme="minorHAnsi"/>
                <w:b w:val="0"/>
                <w:color w:val="auto"/>
                <w:sz w:val="22"/>
                <w:szCs w:val="22"/>
              </w:rPr>
            </w:pPr>
            <w:r>
              <w:rPr>
                <w:rFonts w:asciiTheme="minorHAnsi" w:hAnsiTheme="minorHAnsi"/>
                <w:b w:val="0"/>
                <w:color w:val="auto"/>
                <w:sz w:val="22"/>
                <w:szCs w:val="22"/>
              </w:rPr>
              <w:t>Model.bin</w:t>
            </w:r>
          </w:p>
        </w:tc>
      </w:tr>
      <w:tr w:rsidR="00446A21" w14:paraId="069B610B" w14:textId="77777777" w:rsidTr="008F162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818" w:type="dxa"/>
          </w:tcPr>
          <w:p w14:paraId="2637CDB4" w14:textId="58F56D21" w:rsidR="00446A21" w:rsidRDefault="00446A21" w:rsidP="008F1623">
            <w:pPr>
              <w:pStyle w:val="Heading4"/>
              <w:jc w:val="left"/>
              <w:outlineLvl w:val="3"/>
              <w:rPr>
                <w:rFonts w:asciiTheme="minorHAnsi" w:hAnsiTheme="minorHAnsi"/>
                <w:b/>
                <w:color w:val="auto"/>
                <w:sz w:val="22"/>
                <w:szCs w:val="22"/>
              </w:rPr>
            </w:pPr>
            <w:r>
              <w:rPr>
                <w:rFonts w:asciiTheme="minorHAnsi" w:hAnsiTheme="minorHAnsi"/>
                <w:b/>
                <w:color w:val="auto"/>
                <w:sz w:val="22"/>
                <w:szCs w:val="22"/>
              </w:rPr>
              <w:t>Git hub</w:t>
            </w:r>
          </w:p>
        </w:tc>
        <w:tc>
          <w:tcPr>
            <w:tcW w:w="4818" w:type="dxa"/>
          </w:tcPr>
          <w:p w14:paraId="45DB3C0C" w14:textId="7377D919" w:rsidR="00446A21" w:rsidRDefault="00446A21" w:rsidP="008F1623">
            <w:pPr>
              <w:pStyle w:val="Heading4"/>
              <w:jc w:val="left"/>
              <w:outlineLvl w:val="3"/>
              <w:cnfStyle w:val="000000100000" w:firstRow="0" w:lastRow="0" w:firstColumn="0" w:lastColumn="0" w:oddVBand="0" w:evenVBand="0" w:oddHBand="1" w:evenHBand="0" w:firstRowFirstColumn="0" w:firstRowLastColumn="0" w:lastRowFirstColumn="0" w:lastRowLastColumn="0"/>
              <w:rPr>
                <w:rFonts w:asciiTheme="minorHAnsi" w:hAnsiTheme="minorHAnsi"/>
                <w:b w:val="0"/>
                <w:color w:val="auto"/>
                <w:sz w:val="22"/>
                <w:szCs w:val="22"/>
              </w:rPr>
            </w:pPr>
            <w:r w:rsidRPr="00446A21">
              <w:rPr>
                <w:rFonts w:asciiTheme="minorHAnsi" w:hAnsiTheme="minorHAnsi"/>
                <w:b w:val="0"/>
                <w:color w:val="auto"/>
                <w:sz w:val="22"/>
                <w:szCs w:val="22"/>
              </w:rPr>
              <w:t>https://github.com/CapstoneAIML/aiml-chatbot-indsafe/tree/main/flaskapp/ind-safety-c</w:t>
            </w:r>
          </w:p>
        </w:tc>
      </w:tr>
    </w:tbl>
    <w:p w14:paraId="13D367D3" w14:textId="77777777" w:rsidR="008F1623" w:rsidRDefault="008F1623" w:rsidP="008F1623">
      <w:pPr>
        <w:pStyle w:val="Heading4"/>
        <w:ind w:left="1524"/>
        <w:jc w:val="left"/>
        <w:rPr>
          <w:rFonts w:asciiTheme="minorHAnsi" w:hAnsiTheme="minorHAnsi"/>
          <w:b w:val="0"/>
          <w:color w:val="auto"/>
          <w:sz w:val="22"/>
          <w:szCs w:val="22"/>
        </w:rPr>
      </w:pPr>
    </w:p>
    <w:p w14:paraId="13AFF4E5" w14:textId="52B9C864" w:rsidR="008F1623" w:rsidRDefault="008F1623" w:rsidP="008F1623">
      <w:pPr>
        <w:pStyle w:val="Heading4"/>
        <w:ind w:left="1524"/>
        <w:jc w:val="left"/>
        <w:rPr>
          <w:rFonts w:asciiTheme="minorHAnsi" w:hAnsiTheme="minorHAnsi"/>
          <w:b w:val="0"/>
          <w:color w:val="auto"/>
          <w:sz w:val="22"/>
          <w:szCs w:val="22"/>
        </w:rPr>
      </w:pPr>
      <w:r w:rsidRPr="008F1623">
        <w:rPr>
          <w:rFonts w:asciiTheme="minorHAnsi" w:hAnsiTheme="minorHAnsi"/>
          <w:b w:val="0"/>
          <w:color w:val="auto"/>
          <w:sz w:val="22"/>
          <w:szCs w:val="22"/>
        </w:rPr>
        <w:t xml:space="preserve"> </w:t>
      </w:r>
      <w:r w:rsidR="00446A21">
        <w:rPr>
          <w:rFonts w:asciiTheme="minorHAnsi" w:hAnsiTheme="minorHAnsi"/>
          <w:b w:val="0"/>
          <w:noProof/>
          <w:color w:val="auto"/>
          <w:sz w:val="22"/>
          <w:szCs w:val="22"/>
        </w:rPr>
        <w:drawing>
          <wp:inline distT="0" distB="0" distL="0" distR="0" wp14:anchorId="43ABC5EF" wp14:editId="1C631030">
            <wp:extent cx="5593080" cy="3459124"/>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9747" cy="3463247"/>
                    </a:xfrm>
                    <a:prstGeom prst="rect">
                      <a:avLst/>
                    </a:prstGeom>
                    <a:noFill/>
                    <a:ln>
                      <a:noFill/>
                    </a:ln>
                  </pic:spPr>
                </pic:pic>
              </a:graphicData>
            </a:graphic>
          </wp:inline>
        </w:drawing>
      </w:r>
    </w:p>
    <w:p w14:paraId="3C4996AB" w14:textId="6E25FF00" w:rsidR="00446A21" w:rsidRDefault="00446A21" w:rsidP="00446A21"/>
    <w:p w14:paraId="42B49DE2" w14:textId="2619BCBF" w:rsidR="00446A21" w:rsidRDefault="00446A21" w:rsidP="00446A21"/>
    <w:p w14:paraId="446AB677" w14:textId="4CE6CD38" w:rsidR="00446A21" w:rsidRDefault="00446A21" w:rsidP="00446A21"/>
    <w:p w14:paraId="4D7CCF96" w14:textId="0DAF566E" w:rsidR="00446A21" w:rsidRDefault="00446A21" w:rsidP="008C622F">
      <w:pPr>
        <w:pStyle w:val="Heading4"/>
        <w:numPr>
          <w:ilvl w:val="0"/>
          <w:numId w:val="9"/>
        </w:numPr>
        <w:jc w:val="left"/>
      </w:pPr>
      <w:r>
        <w:t xml:space="preserve">UI Design: </w:t>
      </w:r>
    </w:p>
    <w:p w14:paraId="4D5BBCF4" w14:textId="536CADC9" w:rsidR="00446A21" w:rsidRDefault="00446A21" w:rsidP="00446A21"/>
    <w:p w14:paraId="0B53ED5C" w14:textId="27450E67" w:rsidR="00446A21" w:rsidRDefault="00446A21" w:rsidP="00446A21">
      <w:pPr>
        <w:ind w:left="1440"/>
      </w:pPr>
      <w:r>
        <w:t>To be added.</w:t>
      </w:r>
    </w:p>
    <w:p w14:paraId="12A98C7C" w14:textId="0D7F2F51" w:rsidR="00446A21" w:rsidRDefault="00446A21" w:rsidP="00446A21"/>
    <w:p w14:paraId="6346E7BA" w14:textId="77777777" w:rsidR="00446A21" w:rsidRPr="00446A21" w:rsidRDefault="00446A21" w:rsidP="00446A21"/>
    <w:p w14:paraId="30AA8292" w14:textId="195110FE" w:rsidR="00D130FB" w:rsidRDefault="00D130FB" w:rsidP="00B35F28"/>
    <w:p w14:paraId="6B0C2F3B" w14:textId="77777777" w:rsidR="00446A21" w:rsidRDefault="00446A21" w:rsidP="008C622F">
      <w:pPr>
        <w:pStyle w:val="Heading4"/>
        <w:numPr>
          <w:ilvl w:val="0"/>
          <w:numId w:val="9"/>
        </w:numPr>
        <w:jc w:val="left"/>
      </w:pPr>
      <w:r>
        <w:t xml:space="preserve">Implications: </w:t>
      </w:r>
    </w:p>
    <w:p w14:paraId="4C21584B" w14:textId="1A67EA54" w:rsidR="00486DF7" w:rsidRDefault="00486DF7" w:rsidP="00486DF7"/>
    <w:p w14:paraId="1EC49B4B" w14:textId="61302FC7" w:rsidR="00486DF7" w:rsidRPr="00446A21" w:rsidRDefault="00486DF7" w:rsidP="008C622F">
      <w:pPr>
        <w:pStyle w:val="ListParagraph"/>
        <w:numPr>
          <w:ilvl w:val="0"/>
          <w:numId w:val="12"/>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A21">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our solution affect the problem in the domain or business?</w:t>
      </w:r>
    </w:p>
    <w:p w14:paraId="7C3FF403" w14:textId="77777777" w:rsidR="00486DF7" w:rsidRPr="00486DF7" w:rsidRDefault="00486DF7" w:rsidP="00486DF7">
      <w:pPr>
        <w:pStyle w:val="ListParagraph"/>
      </w:pPr>
    </w:p>
    <w:p w14:paraId="6C87CD3D" w14:textId="77777777" w:rsidR="0036545B" w:rsidRDefault="00486DF7" w:rsidP="008C622F">
      <w:pPr>
        <w:pStyle w:val="ListParagraph"/>
        <w:numPr>
          <w:ilvl w:val="1"/>
          <w:numId w:val="2"/>
        </w:numPr>
      </w:pPr>
      <w:r>
        <w:t xml:space="preserve">The goal is to create an AI based chatbot which can predict the potential accident level based on the description of the accident provided by the user. </w:t>
      </w:r>
    </w:p>
    <w:p w14:paraId="01E1A92E" w14:textId="5DCBBFBE" w:rsidR="00486DF7" w:rsidRDefault="00486DF7" w:rsidP="008C622F">
      <w:pPr>
        <w:pStyle w:val="ListParagraph"/>
        <w:numPr>
          <w:ilvl w:val="1"/>
          <w:numId w:val="2"/>
        </w:numPr>
      </w:pPr>
      <w:r>
        <w:lastRenderedPageBreak/>
        <w:t xml:space="preserve">If predicted early and correctly this bot can become a good tool to save and protect employees of the different industry sectors. </w:t>
      </w:r>
    </w:p>
    <w:p w14:paraId="521FDABF" w14:textId="30D9889C" w:rsidR="00486DF7" w:rsidRDefault="00486DF7" w:rsidP="008C622F">
      <w:pPr>
        <w:pStyle w:val="ListParagraph"/>
        <w:numPr>
          <w:ilvl w:val="1"/>
          <w:numId w:val="2"/>
        </w:numPr>
      </w:pPr>
      <w:r>
        <w:t>Hence it can help the organization’s interest by</w:t>
      </w:r>
      <w:r w:rsidR="0036545B">
        <w:t xml:space="preserve"> reducing the risks involve with its employees.</w:t>
      </w:r>
      <w:r>
        <w:t xml:space="preserve"> </w:t>
      </w:r>
    </w:p>
    <w:p w14:paraId="245A8E6F" w14:textId="36B0C0A2" w:rsidR="0036545B" w:rsidRDefault="0036545B" w:rsidP="008C622F">
      <w:pPr>
        <w:pStyle w:val="ListParagraph"/>
        <w:numPr>
          <w:ilvl w:val="1"/>
          <w:numId w:val="2"/>
        </w:numPr>
      </w:pPr>
      <w:r>
        <w:t xml:space="preserve">It can enhance the reputation of an organization in the views of </w:t>
      </w:r>
      <w:r w:rsidR="00D574CF">
        <w:t>its</w:t>
      </w:r>
      <w:r>
        <w:t xml:space="preserve"> employees’ and also it can reduce the expenses associated with an accident.</w:t>
      </w:r>
    </w:p>
    <w:p w14:paraId="436770B8" w14:textId="77777777" w:rsidR="0036545B" w:rsidRDefault="0036545B" w:rsidP="0036545B">
      <w:pPr>
        <w:pStyle w:val="ListParagraph"/>
      </w:pPr>
    </w:p>
    <w:p w14:paraId="62864097" w14:textId="43A32EB1" w:rsidR="0036545B" w:rsidRPr="0036545B" w:rsidRDefault="0036545B" w:rsidP="008C622F">
      <w:pPr>
        <w:pStyle w:val="ListParagraph"/>
        <w:numPr>
          <w:ilvl w:val="0"/>
          <w:numId w:val="1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6545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ecommendations</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DA565E" w14:textId="56506336" w:rsidR="0036545B" w:rsidRDefault="0036545B" w:rsidP="008C622F">
      <w:pPr>
        <w:numPr>
          <w:ilvl w:val="0"/>
          <w:numId w:val="13"/>
        </w:numPr>
        <w:rPr>
          <w:sz w:val="22"/>
          <w:szCs w:val="22"/>
        </w:rPr>
      </w:pPr>
      <w:r w:rsidRPr="0036545B">
        <w:rPr>
          <w:sz w:val="22"/>
          <w:szCs w:val="22"/>
        </w:rPr>
        <w:t xml:space="preserve">This </w:t>
      </w:r>
      <w:r>
        <w:rPr>
          <w:sz w:val="22"/>
          <w:szCs w:val="22"/>
        </w:rPr>
        <w:t>chatbot can be highly effective in risky industries such as Mining and Metal Industries.</w:t>
      </w:r>
    </w:p>
    <w:p w14:paraId="1525B597" w14:textId="21B1C60F" w:rsidR="00C85825" w:rsidRDefault="0036545B" w:rsidP="008C622F">
      <w:pPr>
        <w:numPr>
          <w:ilvl w:val="0"/>
          <w:numId w:val="13"/>
        </w:numPr>
        <w:rPr>
          <w:sz w:val="22"/>
          <w:szCs w:val="22"/>
        </w:rPr>
      </w:pPr>
      <w:r>
        <w:rPr>
          <w:sz w:val="22"/>
          <w:szCs w:val="22"/>
        </w:rPr>
        <w:t xml:space="preserve">As this chatbot has the ability to determine the potential accident level with very high precision </w:t>
      </w:r>
      <w:r w:rsidR="00C85825">
        <w:rPr>
          <w:sz w:val="22"/>
          <w:szCs w:val="22"/>
        </w:rPr>
        <w:t xml:space="preserve">we as a team would recommend this with the same level of confidence which we have achieved by testing it on real industry safety dataset. </w:t>
      </w:r>
    </w:p>
    <w:p w14:paraId="3C07E86B" w14:textId="120A4DF5" w:rsidR="00C85825" w:rsidRDefault="00F060F7" w:rsidP="008C622F">
      <w:pPr>
        <w:numPr>
          <w:ilvl w:val="0"/>
          <w:numId w:val="13"/>
        </w:numPr>
        <w:rPr>
          <w:sz w:val="22"/>
          <w:szCs w:val="22"/>
        </w:rPr>
      </w:pPr>
      <w:r>
        <w:rPr>
          <w:sz w:val="22"/>
          <w:szCs w:val="22"/>
        </w:rPr>
        <w:t>So,</w:t>
      </w:r>
      <w:r w:rsidR="00C85825">
        <w:rPr>
          <w:sz w:val="22"/>
          <w:szCs w:val="22"/>
        </w:rPr>
        <w:t xml:space="preserve"> with more than 90% confidence we would be recommending it.</w:t>
      </w:r>
    </w:p>
    <w:p w14:paraId="7199A65F" w14:textId="2E9085D8" w:rsidR="00866C1C" w:rsidRDefault="00866C1C" w:rsidP="00866C1C">
      <w:pPr>
        <w:rPr>
          <w:sz w:val="22"/>
          <w:szCs w:val="22"/>
        </w:rPr>
      </w:pPr>
    </w:p>
    <w:p w14:paraId="796B88B5" w14:textId="2D686E68" w:rsidR="00866C1C" w:rsidRDefault="00866C1C" w:rsidP="00866C1C">
      <w:pPr>
        <w:rPr>
          <w:sz w:val="22"/>
          <w:szCs w:val="22"/>
        </w:rPr>
      </w:pPr>
    </w:p>
    <w:p w14:paraId="1A605FEE" w14:textId="74FDED7C" w:rsidR="00866C1C" w:rsidRDefault="00866C1C" w:rsidP="008C622F">
      <w:pPr>
        <w:pStyle w:val="Heading4"/>
        <w:numPr>
          <w:ilvl w:val="0"/>
          <w:numId w:val="9"/>
        </w:numPr>
        <w:jc w:val="left"/>
      </w:pPr>
      <w:r>
        <w:t>Limitations:</w:t>
      </w:r>
    </w:p>
    <w:p w14:paraId="11798ADF" w14:textId="6BB0839F" w:rsidR="00866C1C" w:rsidRDefault="00866C1C" w:rsidP="00866C1C">
      <w:r>
        <w:tab/>
      </w:r>
    </w:p>
    <w:p w14:paraId="0DC464EF" w14:textId="784DE2DF" w:rsidR="00F060F7" w:rsidRDefault="00866C1C" w:rsidP="008C622F">
      <w:pPr>
        <w:pStyle w:val="ListParagraph"/>
        <w:numPr>
          <w:ilvl w:val="0"/>
          <w:numId w:val="19"/>
        </w:numPr>
      </w:pPr>
      <w:r>
        <w:t xml:space="preserve">This chatbot needs a detail text description </w:t>
      </w:r>
      <w:r w:rsidR="00F060F7">
        <w:t xml:space="preserve">of the incident </w:t>
      </w:r>
      <w:r>
        <w:t>to determine the potentiality of the accident which can be time consuming during any critical situation.</w:t>
      </w:r>
    </w:p>
    <w:p w14:paraId="0E2E6395" w14:textId="7D08DF46" w:rsidR="00F060F7" w:rsidRDefault="00F060F7" w:rsidP="008C622F">
      <w:pPr>
        <w:pStyle w:val="ListParagraph"/>
        <w:numPr>
          <w:ilvl w:val="0"/>
          <w:numId w:val="19"/>
        </w:numPr>
      </w:pPr>
      <w:r>
        <w:t>It doesn’t consider the industry type, gender and age</w:t>
      </w:r>
      <w:r w:rsidR="00F564CA">
        <w:t xml:space="preserve"> and different critical risk factors</w:t>
      </w:r>
      <w:r>
        <w:t xml:space="preserve"> to determine the level of accident. </w:t>
      </w:r>
    </w:p>
    <w:p w14:paraId="5843F13D" w14:textId="77777777" w:rsidR="00F060F7" w:rsidRDefault="00F060F7" w:rsidP="008C622F">
      <w:pPr>
        <w:pStyle w:val="ListParagraph"/>
        <w:numPr>
          <w:ilvl w:val="0"/>
          <w:numId w:val="19"/>
        </w:numPr>
      </w:pPr>
      <w:r>
        <w:t>It uses FastText model which is good in text classifications but unlike LSTM it can’t remember selective patterns.</w:t>
      </w:r>
    </w:p>
    <w:p w14:paraId="117961E1" w14:textId="767927E1" w:rsidR="00F060F7" w:rsidRDefault="00F060F7" w:rsidP="008C622F">
      <w:pPr>
        <w:pStyle w:val="ListParagraph"/>
        <w:numPr>
          <w:ilvl w:val="0"/>
          <w:numId w:val="19"/>
        </w:numPr>
      </w:pPr>
      <w:r>
        <w:t xml:space="preserve">In Realtime there are such applications which can decide the next set of actions based on users input which ours’ can’t. </w:t>
      </w:r>
    </w:p>
    <w:p w14:paraId="20FBCAD1" w14:textId="00653483" w:rsidR="00F564CA" w:rsidRDefault="00F564CA" w:rsidP="008C622F">
      <w:pPr>
        <w:pStyle w:val="ListParagraph"/>
        <w:numPr>
          <w:ilvl w:val="0"/>
          <w:numId w:val="19"/>
        </w:numPr>
      </w:pPr>
      <w:r>
        <w:t>It hasn’t learnt from a very versatile dataset.</w:t>
      </w:r>
    </w:p>
    <w:p w14:paraId="55BF73D4" w14:textId="2ED18EC0" w:rsidR="00EC18E3" w:rsidRDefault="00EC18E3" w:rsidP="00EC18E3">
      <w:pPr>
        <w:pStyle w:val="ListParagraph"/>
      </w:pPr>
    </w:p>
    <w:p w14:paraId="385E246E" w14:textId="77777777" w:rsidR="00EC18E3" w:rsidRDefault="00EC18E3" w:rsidP="00EC18E3">
      <w:pPr>
        <w:pStyle w:val="ListParagraph"/>
      </w:pPr>
    </w:p>
    <w:p w14:paraId="704A9284" w14:textId="254AED5D" w:rsidR="00F060F7" w:rsidRDefault="000557BC" w:rsidP="008C622F">
      <w:pPr>
        <w:pStyle w:val="ListParagraph"/>
        <w:numPr>
          <w:ilvl w:val="0"/>
          <w:numId w:val="14"/>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scope:</w:t>
      </w:r>
    </w:p>
    <w:p w14:paraId="1BE930AB" w14:textId="11497EB3" w:rsidR="00EC18E3" w:rsidRDefault="00EC18E3" w:rsidP="00EC18E3">
      <w:pPr>
        <w:ind w:left="1080"/>
        <w:jc w:val="both"/>
      </w:pPr>
      <w:r>
        <w:t>This application can be enhanced into more sophisticated software solution for   industry safety by adding the some more features. E.g.</w:t>
      </w:r>
    </w:p>
    <w:p w14:paraId="4B8E57F7" w14:textId="77777777" w:rsidR="00EC18E3" w:rsidRPr="00EC18E3" w:rsidRDefault="00EC18E3" w:rsidP="00EC18E3">
      <w:pPr>
        <w:ind w:left="1080"/>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11FCA" w14:textId="7A885314" w:rsidR="000557BC" w:rsidRPr="000557BC" w:rsidRDefault="000557BC" w:rsidP="008C622F">
      <w:pPr>
        <w:pStyle w:val="ListParagraph"/>
        <w:numPr>
          <w:ilvl w:val="0"/>
          <w:numId w:val="15"/>
        </w:numPr>
      </w:pPr>
      <w:r w:rsidRPr="000557BC">
        <w:t>A voice based chatbot</w:t>
      </w:r>
    </w:p>
    <w:p w14:paraId="33DDB390" w14:textId="4680D390" w:rsidR="00EC18E3" w:rsidRPr="00EC18E3" w:rsidRDefault="00EC18E3" w:rsidP="008C622F">
      <w:pPr>
        <w:pStyle w:val="ListParagraph"/>
        <w:numPr>
          <w:ilvl w:val="0"/>
          <w:numId w:val="15"/>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Call SOS</w:t>
      </w:r>
    </w:p>
    <w:p w14:paraId="4A65ECEA" w14:textId="6569022F" w:rsidR="00EC18E3" w:rsidRPr="00EC18E3" w:rsidRDefault="00EC18E3" w:rsidP="008C622F">
      <w:pPr>
        <w:pStyle w:val="ListParagraph"/>
        <w:numPr>
          <w:ilvl w:val="0"/>
          <w:numId w:val="15"/>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Trigger alarm based on the criticality.</w:t>
      </w:r>
    </w:p>
    <w:p w14:paraId="0885A775" w14:textId="0EA87125" w:rsidR="00EC18E3" w:rsidRPr="00EC18E3" w:rsidRDefault="00EC18E3" w:rsidP="008C622F">
      <w:pPr>
        <w:pStyle w:val="ListParagraph"/>
        <w:numPr>
          <w:ilvl w:val="0"/>
          <w:numId w:val="15"/>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Recognize individuals voice and instead of text works on voice data.</w:t>
      </w:r>
    </w:p>
    <w:p w14:paraId="6F096278" w14:textId="459C3DF0" w:rsidR="00EC18E3" w:rsidRPr="00F564CA" w:rsidRDefault="00EC18E3" w:rsidP="008C622F">
      <w:pPr>
        <w:pStyle w:val="ListParagraph"/>
        <w:numPr>
          <w:ilvl w:val="0"/>
          <w:numId w:val="15"/>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Deploy as a mobile Application.</w:t>
      </w:r>
    </w:p>
    <w:p w14:paraId="1600EA72" w14:textId="580B3649" w:rsidR="00F564CA" w:rsidRPr="00EC18E3" w:rsidRDefault="00F564CA" w:rsidP="008C622F">
      <w:pPr>
        <w:pStyle w:val="ListParagraph"/>
        <w:numPr>
          <w:ilvl w:val="0"/>
          <w:numId w:val="15"/>
        </w:numP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Train and optimize our models by using balanced datasets.</w:t>
      </w:r>
    </w:p>
    <w:p w14:paraId="649E4427" w14:textId="3EE4A3F9" w:rsidR="00F060F7" w:rsidRPr="00EC18E3" w:rsidRDefault="00F060F7" w:rsidP="00EC18E3">
      <w:pPr>
        <w:pStyle w:val="ListParagraph"/>
        <w:ind w:left="144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D030C" w14:textId="7AD7F01D" w:rsidR="00866C1C" w:rsidRPr="00866C1C" w:rsidRDefault="00866C1C" w:rsidP="00866C1C">
      <w:pPr>
        <w:ind w:left="360"/>
      </w:pPr>
    </w:p>
    <w:p w14:paraId="2A3C13ED" w14:textId="23EC690B" w:rsidR="00866C1C" w:rsidRDefault="00866C1C" w:rsidP="00866C1C">
      <w:r>
        <w:t xml:space="preserve"> </w:t>
      </w:r>
    </w:p>
    <w:p w14:paraId="3F868584" w14:textId="26BCED79" w:rsidR="005643A7" w:rsidRDefault="005643A7" w:rsidP="005643A7">
      <w:pPr>
        <w:ind w:left="1440"/>
      </w:pPr>
    </w:p>
    <w:p w14:paraId="38EF109A" w14:textId="3F290FCF" w:rsidR="005643A7" w:rsidRDefault="005643A7" w:rsidP="008C622F">
      <w:pPr>
        <w:pStyle w:val="Heading4"/>
        <w:numPr>
          <w:ilvl w:val="0"/>
          <w:numId w:val="9"/>
        </w:numPr>
        <w:jc w:val="left"/>
      </w:pPr>
      <w:r>
        <w:t>Reflections:</w:t>
      </w:r>
    </w:p>
    <w:p w14:paraId="25505856" w14:textId="0507178C" w:rsidR="005643A7" w:rsidRDefault="005643A7" w:rsidP="005643A7">
      <w:r>
        <w:tab/>
      </w:r>
    </w:p>
    <w:p w14:paraId="27DE426A" w14:textId="66189A12" w:rsidR="005643A7" w:rsidRDefault="005643A7" w:rsidP="008C622F">
      <w:pPr>
        <w:pStyle w:val="ListParagraph"/>
        <w:numPr>
          <w:ilvl w:val="0"/>
          <w:numId w:val="14"/>
        </w:numPr>
      </w:pPr>
      <w:r>
        <w:lastRenderedPageBreak/>
        <w:t xml:space="preserve">This project is the result of teamwork and collaborations. We have worked as a unit and completed all tasks in time. </w:t>
      </w:r>
    </w:p>
    <w:p w14:paraId="7C040D15" w14:textId="6C1FB4DB" w:rsidR="005643A7" w:rsidRDefault="005643A7" w:rsidP="008C622F">
      <w:pPr>
        <w:pStyle w:val="ListParagraph"/>
        <w:numPr>
          <w:ilvl w:val="0"/>
          <w:numId w:val="14"/>
        </w:numPr>
      </w:pPr>
      <w:r>
        <w:t xml:space="preserve">Now we have a much better understanding about AIML with deep learning as we had to learn and apply </w:t>
      </w:r>
      <w:r w:rsidR="000408B3">
        <w:t>handful of those techniques in order to reach our target. Particularly we have firm grip on NLP.</w:t>
      </w:r>
    </w:p>
    <w:p w14:paraId="176A1698" w14:textId="3095072D" w:rsidR="000408B3" w:rsidRDefault="000408B3" w:rsidP="008C622F">
      <w:pPr>
        <w:pStyle w:val="ListParagraph"/>
        <w:numPr>
          <w:ilvl w:val="0"/>
          <w:numId w:val="14"/>
        </w:numPr>
      </w:pPr>
      <w:r>
        <w:t>We also had a chance to work with FastText which is widely popular.</w:t>
      </w:r>
    </w:p>
    <w:p w14:paraId="60411B18" w14:textId="4B5DA090" w:rsidR="000408B3" w:rsidRDefault="000408B3" w:rsidP="008C622F">
      <w:pPr>
        <w:pStyle w:val="ListParagraph"/>
        <w:numPr>
          <w:ilvl w:val="0"/>
          <w:numId w:val="14"/>
        </w:numPr>
      </w:pPr>
      <w:r>
        <w:t>We have an understanding of end to end application development with python using Flask.</w:t>
      </w:r>
    </w:p>
    <w:p w14:paraId="61E5847C" w14:textId="17066E9B" w:rsidR="000408B3" w:rsidRDefault="000408B3" w:rsidP="000408B3">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265DA6" w14:textId="0CFA888D" w:rsidR="000408B3" w:rsidRDefault="000408B3" w:rsidP="008C622F">
      <w:pPr>
        <w:pStyle w:val="ListParagraph"/>
        <w:numPr>
          <w:ilvl w:val="0"/>
          <w:numId w:val="18"/>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7F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could be done differently:</w:t>
      </w:r>
    </w:p>
    <w:p w14:paraId="0255488B" w14:textId="77777777" w:rsidR="009E67F5" w:rsidRPr="009E67F5" w:rsidRDefault="009E67F5" w:rsidP="009E67F5">
      <w:pPr>
        <w:pStyle w:val="ListParagraph"/>
        <w:ind w:left="144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3177E" w14:textId="1D62A1DA" w:rsidR="000408B3" w:rsidRPr="000408B3" w:rsidRDefault="000408B3" w:rsidP="008C622F">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We tried Random forest but never tried other supervised machine learning algorithms. It could be tried as a next step.</w:t>
      </w:r>
    </w:p>
    <w:p w14:paraId="154AD692" w14:textId="5C40100D" w:rsidR="00AB387D" w:rsidRPr="00AB387D" w:rsidRDefault="00AB387D" w:rsidP="008C622F">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This chatbot considers only text data. </w:t>
      </w:r>
      <w:r w:rsidR="00D574CF">
        <w:t>Instead,</w:t>
      </w:r>
      <w:r>
        <w:t xml:space="preserve"> it could work by recognizing and analyzing voice data.</w:t>
      </w:r>
    </w:p>
    <w:p w14:paraId="13EAA0B2" w14:textId="77777777" w:rsidR="00AB387D" w:rsidRPr="00AB387D" w:rsidRDefault="00AB387D" w:rsidP="008C622F">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There are other features which aren’t considered much here as of now, we could explore those features more.</w:t>
      </w:r>
    </w:p>
    <w:p w14:paraId="6BE7F392" w14:textId="7F060788" w:rsidR="000408B3" w:rsidRPr="000408B3" w:rsidRDefault="00AB387D" w:rsidP="008C622F">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The chatbot could be more interactive and decisive.  </w:t>
      </w:r>
    </w:p>
    <w:p w14:paraId="750CEDDA" w14:textId="77777777" w:rsidR="000408B3" w:rsidRPr="000408B3" w:rsidRDefault="000408B3" w:rsidP="000408B3">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7A5AA9" w14:textId="61C1FB3C" w:rsidR="00866C1C" w:rsidRDefault="00866C1C" w:rsidP="00866C1C"/>
    <w:p w14:paraId="69D01745" w14:textId="77777777" w:rsidR="000408B3" w:rsidRPr="00866C1C" w:rsidRDefault="000408B3" w:rsidP="000408B3"/>
    <w:p w14:paraId="66444A05" w14:textId="64D8A05E" w:rsidR="00866C1C" w:rsidRDefault="00866C1C" w:rsidP="00866C1C">
      <w:pPr>
        <w:rPr>
          <w:sz w:val="22"/>
          <w:szCs w:val="22"/>
        </w:rPr>
      </w:pPr>
    </w:p>
    <w:p w14:paraId="658D2E55" w14:textId="74375A34" w:rsidR="00866C1C" w:rsidRDefault="00866C1C" w:rsidP="00866C1C">
      <w:pPr>
        <w:rPr>
          <w:sz w:val="22"/>
          <w:szCs w:val="22"/>
        </w:rPr>
      </w:pPr>
    </w:p>
    <w:p w14:paraId="0A8C693E" w14:textId="77777777" w:rsidR="00866C1C" w:rsidRDefault="00866C1C" w:rsidP="00866C1C">
      <w:pPr>
        <w:rPr>
          <w:sz w:val="22"/>
          <w:szCs w:val="22"/>
        </w:rPr>
      </w:pPr>
    </w:p>
    <w:p w14:paraId="64FAF830" w14:textId="30E67BBC" w:rsidR="0036545B" w:rsidRPr="0036545B" w:rsidRDefault="00C85825" w:rsidP="00C85825">
      <w:pPr>
        <w:ind w:left="927"/>
        <w:rPr>
          <w:sz w:val="22"/>
          <w:szCs w:val="22"/>
        </w:rPr>
      </w:pPr>
      <w:r>
        <w:rPr>
          <w:sz w:val="22"/>
          <w:szCs w:val="22"/>
        </w:rPr>
        <w:t xml:space="preserve"> </w:t>
      </w:r>
    </w:p>
    <w:sectPr w:rsidR="0036545B" w:rsidRPr="0036545B" w:rsidSect="00E2788F">
      <w:footerReference w:type="even" r:id="rId27"/>
      <w:footerReference w:type="default" r:id="rId28"/>
      <w:pgSz w:w="12240" w:h="15840" w:code="1"/>
      <w:pgMar w:top="720" w:right="720" w:bottom="720" w:left="72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64653F" w14:textId="77777777" w:rsidR="008C622F" w:rsidRDefault="008C622F" w:rsidP="00E74B29">
      <w:r>
        <w:separator/>
      </w:r>
    </w:p>
  </w:endnote>
  <w:endnote w:type="continuationSeparator" w:id="0">
    <w:p w14:paraId="4B71DBFE" w14:textId="77777777" w:rsidR="008C622F" w:rsidRDefault="008C622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harter">
    <w:altName w:val="Charter"/>
    <w:panose1 w:val="02040503050506020203"/>
    <w:charset w:val="00"/>
    <w:family w:val="roman"/>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091A2777" w14:textId="77777777" w:rsidR="0036545B" w:rsidRDefault="0036545B"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68C1A4" w14:textId="77777777" w:rsidR="0036545B" w:rsidRDefault="0036545B"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A36A7" w14:textId="77777777" w:rsidR="0036545B" w:rsidRDefault="0036545B"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36545B" w14:paraId="39DF69F4" w14:textId="77777777" w:rsidTr="006709F1">
      <w:tc>
        <w:tcPr>
          <w:tcW w:w="1079" w:type="dxa"/>
        </w:tcPr>
        <w:p w14:paraId="1B3F6BDA" w14:textId="77777777" w:rsidR="0036545B" w:rsidRPr="00E74B29" w:rsidRDefault="0036545B" w:rsidP="006709F1">
          <w:pPr>
            <w:pStyle w:val="Footer"/>
          </w:pPr>
        </w:p>
      </w:tc>
      <w:tc>
        <w:tcPr>
          <w:tcW w:w="5395" w:type="dxa"/>
        </w:tcPr>
        <w:p w14:paraId="6B195319" w14:textId="78603BF9" w:rsidR="0036545B" w:rsidRPr="00874FE7" w:rsidRDefault="0036545B" w:rsidP="006709F1">
          <w:pPr>
            <w:pStyle w:val="Footer"/>
          </w:pPr>
          <w:r>
            <w:t>Capstone Project-Final Report on Chatbot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595DC2B" w14:textId="77777777" w:rsidR="0036545B" w:rsidRPr="00E74B29" w:rsidRDefault="0036545B"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212C41A7" w14:textId="77777777" w:rsidR="0036545B" w:rsidRPr="00E74B29" w:rsidRDefault="0036545B" w:rsidP="006709F1">
          <w:pPr>
            <w:pStyle w:val="Footer"/>
          </w:pPr>
        </w:p>
      </w:tc>
    </w:tr>
  </w:tbl>
  <w:p w14:paraId="4AF077A7" w14:textId="77777777" w:rsidR="0036545B" w:rsidRDefault="0036545B"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BAC95" w14:textId="77777777" w:rsidR="008C622F" w:rsidRDefault="008C622F" w:rsidP="00E74B29">
      <w:r>
        <w:separator/>
      </w:r>
    </w:p>
  </w:footnote>
  <w:footnote w:type="continuationSeparator" w:id="0">
    <w:p w14:paraId="63B8341C" w14:textId="77777777" w:rsidR="008C622F" w:rsidRDefault="008C622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72FC2"/>
    <w:multiLevelType w:val="hybridMultilevel"/>
    <w:tmpl w:val="0F442A90"/>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9211ED"/>
    <w:multiLevelType w:val="hybridMultilevel"/>
    <w:tmpl w:val="BB4275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BA85ADB"/>
    <w:multiLevelType w:val="hybridMultilevel"/>
    <w:tmpl w:val="7FE4DB8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46B1226"/>
    <w:multiLevelType w:val="hybridMultilevel"/>
    <w:tmpl w:val="7B42F85C"/>
    <w:lvl w:ilvl="0" w:tplc="04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EC05257"/>
    <w:multiLevelType w:val="hybridMultilevel"/>
    <w:tmpl w:val="3C3C4A88"/>
    <w:lvl w:ilvl="0" w:tplc="56D821B2">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76E686F"/>
    <w:multiLevelType w:val="hybridMultilevel"/>
    <w:tmpl w:val="6BFAE4E4"/>
    <w:lvl w:ilvl="0" w:tplc="230283B2">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5181EC7"/>
    <w:multiLevelType w:val="hybridMultilevel"/>
    <w:tmpl w:val="D0F4BB1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585799"/>
    <w:multiLevelType w:val="hybridMultilevel"/>
    <w:tmpl w:val="30C451DA"/>
    <w:lvl w:ilvl="0" w:tplc="DFE01A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541C56"/>
    <w:multiLevelType w:val="hybridMultilevel"/>
    <w:tmpl w:val="A73E761C"/>
    <w:lvl w:ilvl="0" w:tplc="56D821B2">
      <w:start w:val="1"/>
      <w:numFmt w:val="bullet"/>
      <w:lvlText w:val=""/>
      <w:lvlJc w:val="left"/>
      <w:pPr>
        <w:ind w:left="1800" w:hanging="360"/>
      </w:pPr>
      <w:rPr>
        <w:rFonts w:ascii="Wingdings" w:hAnsi="Wingdings" w:hint="default"/>
        <w:sz w:val="24"/>
        <w:szCs w:val="24"/>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B98668B"/>
    <w:multiLevelType w:val="hybridMultilevel"/>
    <w:tmpl w:val="77E29E9C"/>
    <w:lvl w:ilvl="0" w:tplc="40090001">
      <w:start w:val="1"/>
      <w:numFmt w:val="bullet"/>
      <w:lvlText w:val=""/>
      <w:lvlJc w:val="left"/>
      <w:pPr>
        <w:ind w:left="1872" w:hanging="360"/>
      </w:pPr>
      <w:rPr>
        <w:rFonts w:ascii="Symbol" w:hAnsi="Symbol"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10" w15:restartNumberingAfterBreak="0">
    <w:nsid w:val="3D92383A"/>
    <w:multiLevelType w:val="hybridMultilevel"/>
    <w:tmpl w:val="7F1CD6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C679CB"/>
    <w:multiLevelType w:val="hybridMultilevel"/>
    <w:tmpl w:val="FF4C9472"/>
    <w:lvl w:ilvl="0" w:tplc="4009000B">
      <w:start w:val="1"/>
      <w:numFmt w:val="bullet"/>
      <w:lvlText w:val=""/>
      <w:lvlJc w:val="left"/>
      <w:pPr>
        <w:ind w:left="888" w:hanging="360"/>
      </w:pPr>
      <w:rPr>
        <w:rFonts w:ascii="Wingdings" w:hAnsi="Wingdings"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12" w15:restartNumberingAfterBreak="0">
    <w:nsid w:val="42C0129A"/>
    <w:multiLevelType w:val="hybridMultilevel"/>
    <w:tmpl w:val="9F527C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476657AE"/>
    <w:multiLevelType w:val="hybridMultilevel"/>
    <w:tmpl w:val="CD0E3244"/>
    <w:lvl w:ilvl="0" w:tplc="0409000B">
      <w:start w:val="1"/>
      <w:numFmt w:val="bullet"/>
      <w:lvlText w:val=""/>
      <w:lvlJc w:val="left"/>
      <w:pPr>
        <w:ind w:left="1524" w:hanging="360"/>
      </w:pPr>
      <w:rPr>
        <w:rFonts w:ascii="Wingdings" w:hAnsi="Wingdings"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14" w15:restartNumberingAfterBreak="0">
    <w:nsid w:val="48A40494"/>
    <w:multiLevelType w:val="hybridMultilevel"/>
    <w:tmpl w:val="956835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D783320"/>
    <w:multiLevelType w:val="hybridMultilevel"/>
    <w:tmpl w:val="1DC0B504"/>
    <w:lvl w:ilvl="0" w:tplc="04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F0C3321"/>
    <w:multiLevelType w:val="hybridMultilevel"/>
    <w:tmpl w:val="EF16AC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C362A6C"/>
    <w:multiLevelType w:val="hybridMultilevel"/>
    <w:tmpl w:val="213A34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1103B2F"/>
    <w:multiLevelType w:val="hybridMultilevel"/>
    <w:tmpl w:val="913884C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1C26E74"/>
    <w:multiLevelType w:val="hybridMultilevel"/>
    <w:tmpl w:val="EA92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2F500E"/>
    <w:multiLevelType w:val="hybridMultilevel"/>
    <w:tmpl w:val="EBF26002"/>
    <w:lvl w:ilvl="0" w:tplc="56D821B2">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9807BBB"/>
    <w:multiLevelType w:val="hybridMultilevel"/>
    <w:tmpl w:val="120E16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7BCE5A58"/>
    <w:multiLevelType w:val="hybridMultilevel"/>
    <w:tmpl w:val="3FD8B8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CA72A3"/>
    <w:multiLevelType w:val="hybridMultilevel"/>
    <w:tmpl w:val="8536CA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F64538"/>
    <w:multiLevelType w:val="hybridMultilevel"/>
    <w:tmpl w:val="6D6AE710"/>
    <w:lvl w:ilvl="0" w:tplc="56D821B2">
      <w:start w:val="1"/>
      <w:numFmt w:val="bullet"/>
      <w:lvlText w:val=""/>
      <w:lvlJc w:val="left"/>
      <w:pPr>
        <w:ind w:left="786" w:hanging="360"/>
      </w:pPr>
      <w:rPr>
        <w:rFonts w:ascii="Wingdings" w:hAnsi="Wingdings" w:hint="default"/>
        <w:sz w:val="24"/>
        <w:szCs w:val="24"/>
      </w:rPr>
    </w:lvl>
    <w:lvl w:ilvl="1" w:tplc="04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11"/>
  </w:num>
  <w:num w:numId="4">
    <w:abstractNumId w:val="6"/>
  </w:num>
  <w:num w:numId="5">
    <w:abstractNumId w:val="16"/>
  </w:num>
  <w:num w:numId="6">
    <w:abstractNumId w:val="5"/>
  </w:num>
  <w:num w:numId="7">
    <w:abstractNumId w:val="2"/>
  </w:num>
  <w:num w:numId="8">
    <w:abstractNumId w:val="18"/>
  </w:num>
  <w:num w:numId="9">
    <w:abstractNumId w:val="23"/>
  </w:num>
  <w:num w:numId="10">
    <w:abstractNumId w:val="21"/>
  </w:num>
  <w:num w:numId="11">
    <w:abstractNumId w:val="19"/>
  </w:num>
  <w:num w:numId="12">
    <w:abstractNumId w:val="15"/>
  </w:num>
  <w:num w:numId="13">
    <w:abstractNumId w:val="20"/>
  </w:num>
  <w:num w:numId="14">
    <w:abstractNumId w:val="4"/>
  </w:num>
  <w:num w:numId="15">
    <w:abstractNumId w:val="12"/>
  </w:num>
  <w:num w:numId="16">
    <w:abstractNumId w:val="8"/>
  </w:num>
  <w:num w:numId="17">
    <w:abstractNumId w:val="0"/>
  </w:num>
  <w:num w:numId="18">
    <w:abstractNumId w:val="3"/>
  </w:num>
  <w:num w:numId="19">
    <w:abstractNumId w:val="17"/>
  </w:num>
  <w:num w:numId="20">
    <w:abstractNumId w:val="9"/>
  </w:num>
  <w:num w:numId="21">
    <w:abstractNumId w:val="13"/>
  </w:num>
  <w:num w:numId="22">
    <w:abstractNumId w:val="14"/>
  </w:num>
  <w:num w:numId="23">
    <w:abstractNumId w:val="22"/>
  </w:num>
  <w:num w:numId="24">
    <w:abstractNumId w:val="10"/>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64A"/>
    <w:rsid w:val="000077D2"/>
    <w:rsid w:val="000408B3"/>
    <w:rsid w:val="00046649"/>
    <w:rsid w:val="000557BC"/>
    <w:rsid w:val="00086FA5"/>
    <w:rsid w:val="00094A8A"/>
    <w:rsid w:val="000E4641"/>
    <w:rsid w:val="000F1CE4"/>
    <w:rsid w:val="00151F66"/>
    <w:rsid w:val="0015511B"/>
    <w:rsid w:val="00177F8D"/>
    <w:rsid w:val="00185F4A"/>
    <w:rsid w:val="00190EE2"/>
    <w:rsid w:val="001D0628"/>
    <w:rsid w:val="0022564A"/>
    <w:rsid w:val="002D2200"/>
    <w:rsid w:val="00324E3E"/>
    <w:rsid w:val="0032615B"/>
    <w:rsid w:val="00326E74"/>
    <w:rsid w:val="00334295"/>
    <w:rsid w:val="00343C2F"/>
    <w:rsid w:val="00347983"/>
    <w:rsid w:val="00353B99"/>
    <w:rsid w:val="0036545B"/>
    <w:rsid w:val="00396224"/>
    <w:rsid w:val="003E2A93"/>
    <w:rsid w:val="0040564B"/>
    <w:rsid w:val="004271FF"/>
    <w:rsid w:val="004402D5"/>
    <w:rsid w:val="00446A21"/>
    <w:rsid w:val="0048120C"/>
    <w:rsid w:val="00486DF7"/>
    <w:rsid w:val="004909D9"/>
    <w:rsid w:val="004A7881"/>
    <w:rsid w:val="00514D2F"/>
    <w:rsid w:val="00521481"/>
    <w:rsid w:val="00522ABF"/>
    <w:rsid w:val="00541AAE"/>
    <w:rsid w:val="00557701"/>
    <w:rsid w:val="005643A7"/>
    <w:rsid w:val="00591987"/>
    <w:rsid w:val="00627C9C"/>
    <w:rsid w:val="00654EC1"/>
    <w:rsid w:val="0066007D"/>
    <w:rsid w:val="00665110"/>
    <w:rsid w:val="00667871"/>
    <w:rsid w:val="006709F1"/>
    <w:rsid w:val="006B2924"/>
    <w:rsid w:val="006C60E6"/>
    <w:rsid w:val="006D236C"/>
    <w:rsid w:val="007477C9"/>
    <w:rsid w:val="007829D2"/>
    <w:rsid w:val="007928B8"/>
    <w:rsid w:val="007A49D3"/>
    <w:rsid w:val="008005B5"/>
    <w:rsid w:val="00837914"/>
    <w:rsid w:val="00866C1C"/>
    <w:rsid w:val="00874FE7"/>
    <w:rsid w:val="008904E7"/>
    <w:rsid w:val="008C622F"/>
    <w:rsid w:val="008F1623"/>
    <w:rsid w:val="00904F49"/>
    <w:rsid w:val="00952F7D"/>
    <w:rsid w:val="0095496A"/>
    <w:rsid w:val="00955DF1"/>
    <w:rsid w:val="0099536E"/>
    <w:rsid w:val="009A38BA"/>
    <w:rsid w:val="009E3572"/>
    <w:rsid w:val="009E67F5"/>
    <w:rsid w:val="00AA3634"/>
    <w:rsid w:val="00AB387D"/>
    <w:rsid w:val="00AB5833"/>
    <w:rsid w:val="00B17341"/>
    <w:rsid w:val="00B23E29"/>
    <w:rsid w:val="00B338B0"/>
    <w:rsid w:val="00B35F28"/>
    <w:rsid w:val="00B43E11"/>
    <w:rsid w:val="00B5102C"/>
    <w:rsid w:val="00B7199C"/>
    <w:rsid w:val="00B72255"/>
    <w:rsid w:val="00BC4220"/>
    <w:rsid w:val="00C0312B"/>
    <w:rsid w:val="00C63422"/>
    <w:rsid w:val="00C755AB"/>
    <w:rsid w:val="00C85825"/>
    <w:rsid w:val="00CA39C2"/>
    <w:rsid w:val="00CE6D69"/>
    <w:rsid w:val="00D04D8A"/>
    <w:rsid w:val="00D130FB"/>
    <w:rsid w:val="00D2402F"/>
    <w:rsid w:val="00D43125"/>
    <w:rsid w:val="00D574CF"/>
    <w:rsid w:val="00D66A3A"/>
    <w:rsid w:val="00DF198B"/>
    <w:rsid w:val="00E011ED"/>
    <w:rsid w:val="00E2788F"/>
    <w:rsid w:val="00E74B29"/>
    <w:rsid w:val="00E858E5"/>
    <w:rsid w:val="00E9264F"/>
    <w:rsid w:val="00EC006F"/>
    <w:rsid w:val="00EC18E3"/>
    <w:rsid w:val="00F05966"/>
    <w:rsid w:val="00F060F7"/>
    <w:rsid w:val="00F0775D"/>
    <w:rsid w:val="00F50791"/>
    <w:rsid w:val="00F564CA"/>
    <w:rsid w:val="00F92B5F"/>
    <w:rsid w:val="00FA010E"/>
    <w:rsid w:val="00FB2F1A"/>
    <w:rsid w:val="00FC11C3"/>
    <w:rsid w:val="00FD1D21"/>
    <w:rsid w:val="00FE1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867C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7829D2"/>
    <w:rPr>
      <w:rFonts w:ascii="Times New Roman" w:eastAsia="Times New Roman" w:hAnsi="Times New Roman" w:cs="Times New Roman"/>
      <w:lang w:val="en-IN" w:eastAsia="en-GB"/>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E011ED"/>
    <w:pPr>
      <w:spacing w:after="200" w:line="276" w:lineRule="auto"/>
      <w:ind w:left="720"/>
      <w:contextualSpacing/>
    </w:pPr>
    <w:rPr>
      <w:sz w:val="22"/>
      <w:szCs w:val="22"/>
    </w:rPr>
  </w:style>
  <w:style w:type="table" w:styleId="GridTable3-Accent6">
    <w:name w:val="Grid Table 3 Accent 6"/>
    <w:basedOn w:val="TableNormal"/>
    <w:uiPriority w:val="48"/>
    <w:rsid w:val="008F1623"/>
    <w:tblPr>
      <w:tblStyleRowBandSize w:val="1"/>
      <w:tblStyleColBandSize w:val="1"/>
      <w:tblBorders>
        <w:top w:val="single" w:sz="4" w:space="0" w:color="5CD2FF" w:themeColor="accent6" w:themeTint="99"/>
        <w:left w:val="single" w:sz="4" w:space="0" w:color="5CD2FF" w:themeColor="accent6" w:themeTint="99"/>
        <w:bottom w:val="single" w:sz="4" w:space="0" w:color="5CD2FF" w:themeColor="accent6" w:themeTint="99"/>
        <w:right w:val="single" w:sz="4" w:space="0" w:color="5CD2FF" w:themeColor="accent6" w:themeTint="99"/>
        <w:insideH w:val="single" w:sz="4" w:space="0" w:color="5CD2FF" w:themeColor="accent6" w:themeTint="99"/>
        <w:insideV w:val="single" w:sz="4" w:space="0" w:color="5CD2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6" w:themeFillTint="33"/>
      </w:tcPr>
    </w:tblStylePr>
    <w:tblStylePr w:type="band1Horz">
      <w:tblPr/>
      <w:tcPr>
        <w:shd w:val="clear" w:color="auto" w:fill="C8F0FF" w:themeFill="accent6" w:themeFillTint="33"/>
      </w:tcPr>
    </w:tblStylePr>
    <w:tblStylePr w:type="neCell">
      <w:tblPr/>
      <w:tcPr>
        <w:tcBorders>
          <w:bottom w:val="single" w:sz="4" w:space="0" w:color="5CD2FF" w:themeColor="accent6" w:themeTint="99"/>
        </w:tcBorders>
      </w:tcPr>
    </w:tblStylePr>
    <w:tblStylePr w:type="nwCell">
      <w:tblPr/>
      <w:tcPr>
        <w:tcBorders>
          <w:bottom w:val="single" w:sz="4" w:space="0" w:color="5CD2FF" w:themeColor="accent6" w:themeTint="99"/>
        </w:tcBorders>
      </w:tcPr>
    </w:tblStylePr>
    <w:tblStylePr w:type="seCell">
      <w:tblPr/>
      <w:tcPr>
        <w:tcBorders>
          <w:top w:val="single" w:sz="4" w:space="0" w:color="5CD2FF" w:themeColor="accent6" w:themeTint="99"/>
        </w:tcBorders>
      </w:tcPr>
    </w:tblStylePr>
    <w:tblStylePr w:type="swCell">
      <w:tblPr/>
      <w:tcPr>
        <w:tcBorders>
          <w:top w:val="single" w:sz="4" w:space="0" w:color="5CD2FF" w:themeColor="accent6" w:themeTint="99"/>
        </w:tcBorders>
      </w:tcPr>
    </w:tblStylePr>
  </w:style>
  <w:style w:type="table" w:styleId="GridTable4-Accent4">
    <w:name w:val="Grid Table 4 Accent 4"/>
    <w:basedOn w:val="TableNormal"/>
    <w:uiPriority w:val="49"/>
    <w:rsid w:val="008F1623"/>
    <w:tblPr>
      <w:tblStyleRowBandSize w:val="1"/>
      <w:tblStyleColBandSize w:val="1"/>
      <w:tblBorders>
        <w:top w:val="single" w:sz="4" w:space="0" w:color="7DCBED" w:themeColor="accent4" w:themeTint="99"/>
        <w:left w:val="single" w:sz="4" w:space="0" w:color="7DCBED" w:themeColor="accent4" w:themeTint="99"/>
        <w:bottom w:val="single" w:sz="4" w:space="0" w:color="7DCBED" w:themeColor="accent4" w:themeTint="99"/>
        <w:right w:val="single" w:sz="4" w:space="0" w:color="7DCBED" w:themeColor="accent4" w:themeTint="99"/>
        <w:insideH w:val="single" w:sz="4" w:space="0" w:color="7DCBED" w:themeColor="accent4" w:themeTint="99"/>
        <w:insideV w:val="single" w:sz="4" w:space="0" w:color="7DCBED" w:themeColor="accent4" w:themeTint="99"/>
      </w:tblBorders>
    </w:tblPr>
    <w:tblStylePr w:type="firstRow">
      <w:rPr>
        <w:b/>
        <w:bCs/>
        <w:color w:val="FFFFFF" w:themeColor="background1"/>
      </w:rPr>
      <w:tblPr/>
      <w:tcPr>
        <w:tcBorders>
          <w:top w:val="single" w:sz="4" w:space="0" w:color="27AAE1" w:themeColor="accent4"/>
          <w:left w:val="single" w:sz="4" w:space="0" w:color="27AAE1" w:themeColor="accent4"/>
          <w:bottom w:val="single" w:sz="4" w:space="0" w:color="27AAE1" w:themeColor="accent4"/>
          <w:right w:val="single" w:sz="4" w:space="0" w:color="27AAE1" w:themeColor="accent4"/>
          <w:insideH w:val="nil"/>
          <w:insideV w:val="nil"/>
        </w:tcBorders>
        <w:shd w:val="clear" w:color="auto" w:fill="27AAE1" w:themeFill="accent4"/>
      </w:tcPr>
    </w:tblStylePr>
    <w:tblStylePr w:type="lastRow">
      <w:rPr>
        <w:b/>
        <w:bCs/>
      </w:rPr>
      <w:tblPr/>
      <w:tcPr>
        <w:tcBorders>
          <w:top w:val="double" w:sz="4" w:space="0" w:color="27AAE1" w:themeColor="accent4"/>
        </w:tcBorders>
      </w:tcPr>
    </w:tblStylePr>
    <w:tblStylePr w:type="firstCol">
      <w:rPr>
        <w:b/>
        <w:bCs/>
      </w:rPr>
    </w:tblStylePr>
    <w:tblStylePr w:type="lastCol">
      <w:rPr>
        <w:b/>
        <w:bCs/>
      </w:rPr>
    </w:tblStylePr>
    <w:tblStylePr w:type="band1Vert">
      <w:tblPr/>
      <w:tcPr>
        <w:shd w:val="clear" w:color="auto" w:fill="D3EDF9" w:themeFill="accent4" w:themeFillTint="33"/>
      </w:tcPr>
    </w:tblStylePr>
    <w:tblStylePr w:type="band1Horz">
      <w:tblPr/>
      <w:tcPr>
        <w:shd w:val="clear" w:color="auto" w:fill="D3EDF9" w:themeFill="accent4" w:themeFillTint="33"/>
      </w:tcPr>
    </w:tblStylePr>
  </w:style>
  <w:style w:type="character" w:styleId="Strong">
    <w:name w:val="Strong"/>
    <w:basedOn w:val="DefaultParagraphFont"/>
    <w:uiPriority w:val="22"/>
    <w:qFormat/>
    <w:rsid w:val="007829D2"/>
    <w:rPr>
      <w:b/>
      <w:bCs/>
    </w:rPr>
  </w:style>
  <w:style w:type="table" w:styleId="PlainTable3">
    <w:name w:val="Plain Table 3"/>
    <w:basedOn w:val="TableNormal"/>
    <w:uiPriority w:val="43"/>
    <w:rsid w:val="007829D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78476">
      <w:bodyDiv w:val="1"/>
      <w:marLeft w:val="0"/>
      <w:marRight w:val="0"/>
      <w:marTop w:val="0"/>
      <w:marBottom w:val="0"/>
      <w:divBdr>
        <w:top w:val="none" w:sz="0" w:space="0" w:color="auto"/>
        <w:left w:val="none" w:sz="0" w:space="0" w:color="auto"/>
        <w:bottom w:val="none" w:sz="0" w:space="0" w:color="auto"/>
        <w:right w:val="none" w:sz="0" w:space="0" w:color="auto"/>
      </w:divBdr>
    </w:div>
    <w:div w:id="156651826">
      <w:bodyDiv w:val="1"/>
      <w:marLeft w:val="0"/>
      <w:marRight w:val="0"/>
      <w:marTop w:val="0"/>
      <w:marBottom w:val="0"/>
      <w:divBdr>
        <w:top w:val="none" w:sz="0" w:space="0" w:color="auto"/>
        <w:left w:val="none" w:sz="0" w:space="0" w:color="auto"/>
        <w:bottom w:val="none" w:sz="0" w:space="0" w:color="auto"/>
        <w:right w:val="none" w:sz="0" w:space="0" w:color="auto"/>
      </w:divBdr>
    </w:div>
    <w:div w:id="287930360">
      <w:bodyDiv w:val="1"/>
      <w:marLeft w:val="0"/>
      <w:marRight w:val="0"/>
      <w:marTop w:val="0"/>
      <w:marBottom w:val="0"/>
      <w:divBdr>
        <w:top w:val="none" w:sz="0" w:space="0" w:color="auto"/>
        <w:left w:val="none" w:sz="0" w:space="0" w:color="auto"/>
        <w:bottom w:val="none" w:sz="0" w:space="0" w:color="auto"/>
        <w:right w:val="none" w:sz="0" w:space="0" w:color="auto"/>
      </w:divBdr>
      <w:divsChild>
        <w:div w:id="1672485290">
          <w:marLeft w:val="0"/>
          <w:marRight w:val="0"/>
          <w:marTop w:val="0"/>
          <w:marBottom w:val="0"/>
          <w:divBdr>
            <w:top w:val="none" w:sz="0" w:space="0" w:color="auto"/>
            <w:left w:val="none" w:sz="0" w:space="0" w:color="auto"/>
            <w:bottom w:val="none" w:sz="0" w:space="0" w:color="auto"/>
            <w:right w:val="none" w:sz="0" w:space="0" w:color="auto"/>
          </w:divBdr>
          <w:divsChild>
            <w:div w:id="31873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3508">
      <w:bodyDiv w:val="1"/>
      <w:marLeft w:val="0"/>
      <w:marRight w:val="0"/>
      <w:marTop w:val="0"/>
      <w:marBottom w:val="0"/>
      <w:divBdr>
        <w:top w:val="none" w:sz="0" w:space="0" w:color="auto"/>
        <w:left w:val="none" w:sz="0" w:space="0" w:color="auto"/>
        <w:bottom w:val="none" w:sz="0" w:space="0" w:color="auto"/>
        <w:right w:val="none" w:sz="0" w:space="0" w:color="auto"/>
      </w:divBdr>
    </w:div>
    <w:div w:id="705913227">
      <w:bodyDiv w:val="1"/>
      <w:marLeft w:val="0"/>
      <w:marRight w:val="0"/>
      <w:marTop w:val="0"/>
      <w:marBottom w:val="0"/>
      <w:divBdr>
        <w:top w:val="none" w:sz="0" w:space="0" w:color="auto"/>
        <w:left w:val="none" w:sz="0" w:space="0" w:color="auto"/>
        <w:bottom w:val="none" w:sz="0" w:space="0" w:color="auto"/>
        <w:right w:val="none" w:sz="0" w:space="0" w:color="auto"/>
      </w:divBdr>
      <w:divsChild>
        <w:div w:id="839351082">
          <w:marLeft w:val="0"/>
          <w:marRight w:val="0"/>
          <w:marTop w:val="0"/>
          <w:marBottom w:val="0"/>
          <w:divBdr>
            <w:top w:val="none" w:sz="0" w:space="0" w:color="auto"/>
            <w:left w:val="none" w:sz="0" w:space="0" w:color="auto"/>
            <w:bottom w:val="none" w:sz="0" w:space="0" w:color="auto"/>
            <w:right w:val="none" w:sz="0" w:space="0" w:color="auto"/>
          </w:divBdr>
          <w:divsChild>
            <w:div w:id="15776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3181">
      <w:bodyDiv w:val="1"/>
      <w:marLeft w:val="0"/>
      <w:marRight w:val="0"/>
      <w:marTop w:val="0"/>
      <w:marBottom w:val="0"/>
      <w:divBdr>
        <w:top w:val="none" w:sz="0" w:space="0" w:color="auto"/>
        <w:left w:val="none" w:sz="0" w:space="0" w:color="auto"/>
        <w:bottom w:val="none" w:sz="0" w:space="0" w:color="auto"/>
        <w:right w:val="none" w:sz="0" w:space="0" w:color="auto"/>
      </w:divBdr>
    </w:div>
    <w:div w:id="873425888">
      <w:bodyDiv w:val="1"/>
      <w:marLeft w:val="0"/>
      <w:marRight w:val="0"/>
      <w:marTop w:val="0"/>
      <w:marBottom w:val="0"/>
      <w:divBdr>
        <w:top w:val="none" w:sz="0" w:space="0" w:color="auto"/>
        <w:left w:val="none" w:sz="0" w:space="0" w:color="auto"/>
        <w:bottom w:val="none" w:sz="0" w:space="0" w:color="auto"/>
        <w:right w:val="none" w:sz="0" w:space="0" w:color="auto"/>
      </w:divBdr>
    </w:div>
    <w:div w:id="1494100865">
      <w:bodyDiv w:val="1"/>
      <w:marLeft w:val="0"/>
      <w:marRight w:val="0"/>
      <w:marTop w:val="0"/>
      <w:marBottom w:val="0"/>
      <w:divBdr>
        <w:top w:val="none" w:sz="0" w:space="0" w:color="auto"/>
        <w:left w:val="none" w:sz="0" w:space="0" w:color="auto"/>
        <w:bottom w:val="none" w:sz="0" w:space="0" w:color="auto"/>
        <w:right w:val="none" w:sz="0" w:space="0" w:color="auto"/>
      </w:divBdr>
    </w:div>
    <w:div w:id="1577933165">
      <w:bodyDiv w:val="1"/>
      <w:marLeft w:val="0"/>
      <w:marRight w:val="0"/>
      <w:marTop w:val="0"/>
      <w:marBottom w:val="0"/>
      <w:divBdr>
        <w:top w:val="none" w:sz="0" w:space="0" w:color="auto"/>
        <w:left w:val="none" w:sz="0" w:space="0" w:color="auto"/>
        <w:bottom w:val="none" w:sz="0" w:space="0" w:color="auto"/>
        <w:right w:val="none" w:sz="0" w:space="0" w:color="auto"/>
      </w:divBdr>
    </w:div>
    <w:div w:id="1714693557">
      <w:bodyDiv w:val="1"/>
      <w:marLeft w:val="0"/>
      <w:marRight w:val="0"/>
      <w:marTop w:val="0"/>
      <w:marBottom w:val="0"/>
      <w:divBdr>
        <w:top w:val="none" w:sz="0" w:space="0" w:color="auto"/>
        <w:left w:val="none" w:sz="0" w:space="0" w:color="auto"/>
        <w:bottom w:val="none" w:sz="0" w:space="0" w:color="auto"/>
        <w:right w:val="none" w:sz="0" w:space="0" w:color="auto"/>
      </w:divBdr>
    </w:div>
    <w:div w:id="1942184849">
      <w:bodyDiv w:val="1"/>
      <w:marLeft w:val="0"/>
      <w:marRight w:val="0"/>
      <w:marTop w:val="0"/>
      <w:marBottom w:val="0"/>
      <w:divBdr>
        <w:top w:val="none" w:sz="0" w:space="0" w:color="auto"/>
        <w:left w:val="none" w:sz="0" w:space="0" w:color="auto"/>
        <w:bottom w:val="none" w:sz="0" w:space="0" w:color="auto"/>
        <w:right w:val="none" w:sz="0" w:space="0" w:color="auto"/>
      </w:divBdr>
    </w:div>
    <w:div w:id="205830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an\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C:\Users\Chandan\AppData\Roaming\Microsoft\Templates\Modern student report.dotx</Template>
  <TotalTime>0</TotalTime>
  <Pages>15</Pages>
  <Words>2035</Words>
  <Characters>11602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2021-04-14T05:26:00Z</dcterms:created>
  <dcterms:modified xsi:type="dcterms:W3CDTF">2021-04-21T15:32:00Z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